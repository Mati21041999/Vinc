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BDD9" w14:textId="27C6A290" w:rsidR="002D26F1" w:rsidRDefault="002E03F3" w:rsidP="00392B1C">
      <w:r>
        <w:t>Mathias Verhoeven</w:t>
      </w:r>
      <w:r>
        <w:br/>
        <w:t>6IB Nr.5</w:t>
      </w:r>
    </w:p>
    <w:p w14:paraId="6047F8FC" w14:textId="12F51720" w:rsidR="00025D2B" w:rsidRDefault="002E03F3" w:rsidP="004A4433">
      <w:pPr>
        <w:pStyle w:val="Kop1"/>
      </w:pPr>
      <w:r>
        <w:t>English</w:t>
      </w:r>
    </w:p>
    <w:p w14:paraId="4427BC81" w14:textId="6D8FD717" w:rsidR="004A4433" w:rsidRDefault="002E03F3" w:rsidP="004A4433">
      <w:pPr>
        <w:pStyle w:val="Kop2vlaknastijlkop"/>
      </w:pPr>
      <w:r w:rsidRPr="009A2DD0">
        <w:rPr>
          <w:lang w:val="en-GB"/>
        </w:rPr>
        <w:t>Text defending</w:t>
      </w:r>
      <w:r>
        <w:t xml:space="preserve"> GIP</w:t>
      </w:r>
    </w:p>
    <w:p w14:paraId="6A669599" w14:textId="43029903" w:rsidR="002E03F3" w:rsidRDefault="002E03F3" w:rsidP="002E03F3">
      <w:pPr>
        <w:rPr>
          <w:lang w:val="en-US"/>
        </w:rPr>
      </w:pPr>
      <w:r w:rsidRPr="00244034">
        <w:rPr>
          <w:lang w:val="en-US"/>
        </w:rPr>
        <w:t>Hello</w:t>
      </w:r>
      <w:r w:rsidR="00B2125B">
        <w:rPr>
          <w:lang w:val="en-US"/>
        </w:rPr>
        <w:t xml:space="preserve"> everybody</w:t>
      </w:r>
      <w:r w:rsidRPr="00244034">
        <w:rPr>
          <w:lang w:val="en-US"/>
        </w:rPr>
        <w:t xml:space="preserve"> my name is </w:t>
      </w:r>
      <w:r>
        <w:rPr>
          <w:lang w:val="en-US"/>
        </w:rPr>
        <w:t xml:space="preserve">Mathias Verhoeven and I’m in my last year of </w:t>
      </w:r>
      <w:r w:rsidR="00880D97">
        <w:rPr>
          <w:lang w:val="en-US"/>
        </w:rPr>
        <w:t>IT</w:t>
      </w:r>
      <w:r>
        <w:rPr>
          <w:lang w:val="en-US"/>
        </w:rPr>
        <w:t>, I’m the founder of Vinc. I founded Vinc because of my GIP.</w:t>
      </w:r>
      <w:r w:rsidR="00583501">
        <w:rPr>
          <w:lang w:val="en-US"/>
        </w:rPr>
        <w:t xml:space="preserve"> The main task for the GIP was to make a company and a website</w:t>
      </w:r>
      <w:r w:rsidR="00F25EE2">
        <w:rPr>
          <w:lang w:val="en-US"/>
        </w:rPr>
        <w:t>.</w:t>
      </w:r>
      <w:r>
        <w:rPr>
          <w:lang w:val="en-US"/>
        </w:rPr>
        <w:t xml:space="preserve"> To do this I had to look up quite a lot of things</w:t>
      </w:r>
      <w:r w:rsidR="00D82A32">
        <w:rPr>
          <w:lang w:val="en-US"/>
        </w:rPr>
        <w:t xml:space="preserve"> that were </w:t>
      </w:r>
      <w:r w:rsidR="00E963CB">
        <w:rPr>
          <w:lang w:val="en-US"/>
        </w:rPr>
        <w:t>necessary</w:t>
      </w:r>
      <w:r w:rsidR="00845454">
        <w:rPr>
          <w:lang w:val="en-US"/>
        </w:rPr>
        <w:t xml:space="preserve"> for a company</w:t>
      </w:r>
      <w:r>
        <w:rPr>
          <w:lang w:val="en-US"/>
        </w:rPr>
        <w:t xml:space="preserve"> like the enterprise number and a bank to open accounts for the employees and other things.</w:t>
      </w:r>
      <w:r w:rsidR="007000FC">
        <w:rPr>
          <w:lang w:val="en-US"/>
        </w:rPr>
        <w:t xml:space="preserve"> The name of the company comes from the </w:t>
      </w:r>
      <w:r w:rsidR="00B70E87">
        <w:rPr>
          <w:lang w:val="en-US"/>
        </w:rPr>
        <w:t>first letter of my</w:t>
      </w:r>
      <w:r w:rsidR="007A2CF9">
        <w:rPr>
          <w:lang w:val="en-US"/>
        </w:rPr>
        <w:t xml:space="preserve"> last</w:t>
      </w:r>
      <w:r w:rsidR="00B70E87">
        <w:rPr>
          <w:lang w:val="en-US"/>
        </w:rPr>
        <w:t xml:space="preserve"> name</w:t>
      </w:r>
      <w:r w:rsidR="007A2CF9">
        <w:rPr>
          <w:lang w:val="en-US"/>
        </w:rPr>
        <w:t xml:space="preserve"> which is V</w:t>
      </w:r>
      <w:r w:rsidR="00B70E87">
        <w:rPr>
          <w:lang w:val="en-US"/>
        </w:rPr>
        <w:t xml:space="preserve"> and inc which stands for incorporated</w:t>
      </w:r>
      <w:r w:rsidR="001E111A">
        <w:rPr>
          <w:lang w:val="en-US"/>
        </w:rPr>
        <w:t xml:space="preserve"> meaning it is a legal company.</w:t>
      </w:r>
    </w:p>
    <w:p w14:paraId="1DF3D03B" w14:textId="77777777" w:rsidR="00AA2780" w:rsidRDefault="002E03F3" w:rsidP="002E03F3">
      <w:pPr>
        <w:rPr>
          <w:lang w:val="en-US"/>
        </w:rPr>
      </w:pPr>
      <w:r>
        <w:rPr>
          <w:lang w:val="en-US"/>
        </w:rPr>
        <w:t xml:space="preserve">Vinc is an IT company that teaches IT related modules to people of all age. Vinc is a young company that started in October of 2022. Vinc wants to give people a change of heart about IT because it is the future of our world and we think people should know more about IT not just how to turn on a television. </w:t>
      </w:r>
    </w:p>
    <w:p w14:paraId="7C860377" w14:textId="08D8032A" w:rsidR="002E03F3" w:rsidRDefault="002E03F3" w:rsidP="002E03F3">
      <w:pPr>
        <w:rPr>
          <w:lang w:val="en-US"/>
        </w:rPr>
      </w:pPr>
      <w:r>
        <w:rPr>
          <w:lang w:val="en-US"/>
        </w:rPr>
        <w:t xml:space="preserve">For Vinc there aren’t really any threats of other companies because there aren’t many to compete with, because of this Vinc can get more opportunities to grow bigger and become more noticeable. The weakness of Vinc is probably </w:t>
      </w:r>
      <w:r w:rsidR="00A13B56">
        <w:rPr>
          <w:lang w:val="en-US"/>
        </w:rPr>
        <w:t xml:space="preserve">the same as all new companies that it isn’t known and </w:t>
      </w:r>
      <w:r w:rsidR="00620A6C">
        <w:rPr>
          <w:lang w:val="en-US"/>
        </w:rPr>
        <w:t xml:space="preserve">because of that it is harder to find work, of course this weakness will disappear once Vinc becomes </w:t>
      </w:r>
      <w:r w:rsidR="008E12C7">
        <w:rPr>
          <w:lang w:val="en-US"/>
        </w:rPr>
        <w:t>big and get multiple customers who hire us multiple times per year t</w:t>
      </w:r>
      <w:r>
        <w:rPr>
          <w:lang w:val="en-US"/>
        </w:rPr>
        <w:t>h</w:t>
      </w:r>
      <w:r w:rsidR="008E12C7">
        <w:rPr>
          <w:lang w:val="en-US"/>
        </w:rPr>
        <w:t>at will be the</w:t>
      </w:r>
      <w:r>
        <w:rPr>
          <w:lang w:val="en-US"/>
        </w:rPr>
        <w:t xml:space="preserve"> strength of Vinc</w:t>
      </w:r>
      <w:r w:rsidR="00590C1B">
        <w:rPr>
          <w:lang w:val="en-US"/>
        </w:rPr>
        <w:t>.</w:t>
      </w:r>
    </w:p>
    <w:p w14:paraId="3C3FFA38" w14:textId="3DD0AE23" w:rsidR="002E03F3" w:rsidRDefault="006B534C" w:rsidP="002E03F3">
      <w:pPr>
        <w:rPr>
          <w:lang w:val="en-US"/>
        </w:rPr>
      </w:pPr>
      <w:r>
        <w:rPr>
          <w:lang w:val="en-US"/>
        </w:rPr>
        <w:t>I will now talk a bit more about our website. Starting of</w:t>
      </w:r>
      <w:r w:rsidR="0014304A">
        <w:rPr>
          <w:lang w:val="en-US"/>
        </w:rPr>
        <w:t>f</w:t>
      </w:r>
      <w:r>
        <w:rPr>
          <w:lang w:val="en-US"/>
        </w:rPr>
        <w:t xml:space="preserve"> with the</w:t>
      </w:r>
      <w:r w:rsidR="002E03F3">
        <w:rPr>
          <w:lang w:val="en-US"/>
        </w:rPr>
        <w:t xml:space="preserve"> background of our website we chose white because we see a bright future ahead of us. We see a bright future ahead of us because we believe once Vinc becomes a big company we can make a big impact on the amount of people choosing to go for an IT-related job</w:t>
      </w:r>
      <w:r w:rsidR="00BC65E4">
        <w:rPr>
          <w:lang w:val="en-US"/>
        </w:rPr>
        <w:t>.</w:t>
      </w:r>
      <w:r w:rsidR="002E03F3">
        <w:rPr>
          <w:lang w:val="en-US"/>
        </w:rPr>
        <w:t xml:space="preserve"> For the logo </w:t>
      </w:r>
      <w:r w:rsidR="00BC65E4">
        <w:rPr>
          <w:lang w:val="en-US"/>
        </w:rPr>
        <w:t>I</w:t>
      </w:r>
      <w:r w:rsidR="002E03F3">
        <w:rPr>
          <w:lang w:val="en-US"/>
        </w:rPr>
        <w:t xml:space="preserve"> chose a Finch because in Dutch the name of the company sounds the same a</w:t>
      </w:r>
      <w:r w:rsidR="00BC65E4">
        <w:rPr>
          <w:lang w:val="en-US"/>
        </w:rPr>
        <w:t>s</w:t>
      </w:r>
      <w:r w:rsidR="002E03F3">
        <w:rPr>
          <w:lang w:val="en-US"/>
        </w:rPr>
        <w:t xml:space="preserve"> the name of the bird. Then we have our mission and vision which are not finished yet because we are still working on the website. But we have an idea for the mission, the mission will be something like inspiring people to choose for IT related studies to increase the speed at which technology is evolving, for the vision we don’t know yet but I’m sure it will come along just fine. </w:t>
      </w:r>
    </w:p>
    <w:p w14:paraId="5492F402" w14:textId="4130803A" w:rsidR="0050294F" w:rsidRDefault="002E03F3" w:rsidP="00A27EFE">
      <w:pPr>
        <w:rPr>
          <w:lang w:val="en-US"/>
        </w:rPr>
      </w:pPr>
      <w:r>
        <w:rPr>
          <w:lang w:val="en-US"/>
        </w:rPr>
        <w:t xml:space="preserve">Then for the tasks we got I find it really nice that we get quite a bit of time to prepare so I don’t need to rush to complete them most of them are also not that big which makes it even easier to complete them, but even though we get a lot of time I’m still a procrastinator by heart so yeah I still need to rush to get them done if they are bigger tasks. The thing that I still need to improve is making enough text not just the minimum we need for the tasks but a bit more. </w:t>
      </w:r>
      <w:r w:rsidR="003A7D2C">
        <w:rPr>
          <w:lang w:val="en-US"/>
        </w:rPr>
        <w:t>The task that took the longest up until this point</w:t>
      </w:r>
      <w:r w:rsidR="00584CA8">
        <w:rPr>
          <w:lang w:val="en-US"/>
        </w:rPr>
        <w:t xml:space="preserve"> </w:t>
      </w:r>
      <w:r w:rsidR="00CF234B">
        <w:rPr>
          <w:lang w:val="en-US"/>
        </w:rPr>
        <w:t>was</w:t>
      </w:r>
      <w:r w:rsidR="00584CA8">
        <w:rPr>
          <w:lang w:val="en-US"/>
        </w:rPr>
        <w:t xml:space="preserve"> </w:t>
      </w:r>
      <w:r w:rsidR="00912915">
        <w:rPr>
          <w:lang w:val="en-US"/>
        </w:rPr>
        <w:t xml:space="preserve">making the </w:t>
      </w:r>
      <w:r w:rsidR="00CF234B">
        <w:rPr>
          <w:lang w:val="en-US"/>
        </w:rPr>
        <w:t>website because it took quite a lot of work and a lot of tries</w:t>
      </w:r>
      <w:r w:rsidR="00C87F77">
        <w:rPr>
          <w:lang w:val="en-US"/>
        </w:rPr>
        <w:t xml:space="preserve"> to make it work</w:t>
      </w:r>
      <w:r w:rsidR="00546878">
        <w:rPr>
          <w:lang w:val="en-US"/>
        </w:rPr>
        <w:t>, it also took a long time making it because I wasn’t sure</w:t>
      </w:r>
      <w:r w:rsidR="00507EC0">
        <w:rPr>
          <w:lang w:val="en-US"/>
        </w:rPr>
        <w:t xml:space="preserve"> how I wanted it to look so I just did something and changed it quite a lot of times till I found something </w:t>
      </w:r>
      <w:r w:rsidR="003965FE">
        <w:rPr>
          <w:lang w:val="en-US"/>
        </w:rPr>
        <w:t xml:space="preserve">that is was </w:t>
      </w:r>
      <w:r w:rsidR="006A3DA8">
        <w:rPr>
          <w:lang w:val="en-US"/>
        </w:rPr>
        <w:t>happy with.</w:t>
      </w:r>
      <w:r w:rsidR="00BB08E2">
        <w:rPr>
          <w:lang w:val="en-US"/>
        </w:rPr>
        <w:t xml:space="preserve"> </w:t>
      </w:r>
      <w:r w:rsidR="0050294F">
        <w:rPr>
          <w:lang w:val="en-US"/>
        </w:rPr>
        <w:t>The task I hated the most was the talk with the ICT of the school because I’m not that social and I don’t like talking to people I don’t know.</w:t>
      </w:r>
      <w:r w:rsidR="0050294F">
        <w:rPr>
          <w:lang w:val="en-US"/>
        </w:rPr>
        <w:br w:type="page"/>
      </w:r>
    </w:p>
    <w:p w14:paraId="235A0AD6" w14:textId="77777777" w:rsidR="002E03F3" w:rsidRDefault="002E03F3" w:rsidP="002E03F3">
      <w:pPr>
        <w:rPr>
          <w:lang w:val="en-US"/>
        </w:rPr>
      </w:pPr>
    </w:p>
    <w:p w14:paraId="43777C5A" w14:textId="5EA40C4A" w:rsidR="004A4433" w:rsidRPr="002E03F3" w:rsidRDefault="006D342F" w:rsidP="002E03F3">
      <w:pPr>
        <w:rPr>
          <w:lang w:val="en-US"/>
        </w:rPr>
      </w:pPr>
      <w:r>
        <w:rPr>
          <w:lang w:val="en-US"/>
        </w:rPr>
        <w:t xml:space="preserve">Last I will be talking about what I think of the GIP. </w:t>
      </w:r>
      <w:r w:rsidR="002E03F3">
        <w:rPr>
          <w:lang w:val="en-US"/>
        </w:rPr>
        <w:t>Up until this point I found the working on my GIP pretty nice and frustrating at the same time especially with the website because it just never works from the first time and it’s really frustrating because it sometimes takes quite a while to figure something out.</w:t>
      </w:r>
    </w:p>
    <w:sectPr w:rsidR="004A4433" w:rsidRPr="002E03F3" w:rsidSect="00D96726">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87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E7CEC" w14:textId="77777777" w:rsidR="00FA0B76" w:rsidRDefault="00FA0B76">
      <w:r>
        <w:separator/>
      </w:r>
    </w:p>
  </w:endnote>
  <w:endnote w:type="continuationSeparator" w:id="0">
    <w:p w14:paraId="3465059A" w14:textId="77777777" w:rsidR="00FA0B76" w:rsidRDefault="00FA0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E1A3A" w14:textId="77777777" w:rsidR="00025D2B" w:rsidRDefault="00025D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DAE02" w14:textId="77777777" w:rsidR="00A2589D" w:rsidRPr="00D96726" w:rsidRDefault="00A2589D" w:rsidP="00D96726">
    <w:pPr>
      <w:pStyle w:val="Voettekst"/>
      <w:pBdr>
        <w:top w:val="single" w:sz="4" w:space="1" w:color="auto"/>
      </w:pBdr>
      <w:spacing w:before="240"/>
      <w:rPr>
        <w:sz w:val="20"/>
        <w:szCs w:val="20"/>
      </w:rPr>
    </w:pPr>
    <w:r w:rsidRPr="00D96726">
      <w:rPr>
        <w:sz w:val="20"/>
        <w:szCs w:val="20"/>
      </w:rPr>
      <w:tab/>
    </w:r>
    <w:r w:rsidR="00025D2B">
      <w:rPr>
        <w:sz w:val="20"/>
        <w:szCs w:val="20"/>
      </w:rPr>
      <w:t>[Typ hier de voettekst.]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D5CFE" w14:textId="77777777" w:rsidR="00025D2B" w:rsidRDefault="00025D2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49B17" w14:textId="77777777" w:rsidR="00FA0B76" w:rsidRDefault="00FA0B76">
      <w:r>
        <w:separator/>
      </w:r>
    </w:p>
  </w:footnote>
  <w:footnote w:type="continuationSeparator" w:id="0">
    <w:p w14:paraId="626BEEAB" w14:textId="77777777" w:rsidR="00FA0B76" w:rsidRDefault="00FA0B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FB108" w14:textId="77777777" w:rsidR="00025D2B" w:rsidRDefault="00025D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22859" w14:textId="77777777" w:rsidR="00A2589D" w:rsidRPr="00D96726" w:rsidRDefault="00A2589D">
    <w:pPr>
      <w:pStyle w:val="Koptekst"/>
      <w:rPr>
        <w:sz w:val="20"/>
        <w:szCs w:val="20"/>
      </w:rPr>
    </w:pPr>
    <w:r w:rsidRPr="00D96726">
      <w:rPr>
        <w:sz w:val="20"/>
        <w:szCs w:val="20"/>
      </w:rPr>
      <w:tab/>
    </w:r>
    <w:r w:rsidRPr="00D96726">
      <w:rPr>
        <w:sz w:val="20"/>
        <w:szCs w:val="20"/>
      </w:rPr>
      <w:tab/>
    </w:r>
    <w:r w:rsidR="00D047CB" w:rsidRPr="00D96726">
      <w:rPr>
        <w:rStyle w:val="Paginanummer"/>
        <w:sz w:val="20"/>
        <w:szCs w:val="20"/>
      </w:rPr>
      <w:fldChar w:fldCharType="begin"/>
    </w:r>
    <w:r w:rsidRPr="00D96726">
      <w:rPr>
        <w:rStyle w:val="Paginanummer"/>
        <w:sz w:val="20"/>
        <w:szCs w:val="20"/>
      </w:rPr>
      <w:instrText xml:space="preserve"> PAGE </w:instrText>
    </w:r>
    <w:r w:rsidR="00D047CB" w:rsidRPr="00D96726">
      <w:rPr>
        <w:rStyle w:val="Paginanummer"/>
        <w:sz w:val="20"/>
        <w:szCs w:val="20"/>
      </w:rPr>
      <w:fldChar w:fldCharType="separate"/>
    </w:r>
    <w:r w:rsidR="004A4433">
      <w:rPr>
        <w:rStyle w:val="Paginanummer"/>
        <w:noProof/>
        <w:sz w:val="20"/>
        <w:szCs w:val="20"/>
      </w:rPr>
      <w:t>1</w:t>
    </w:r>
    <w:r w:rsidR="00D047CB" w:rsidRPr="00D96726">
      <w:rPr>
        <w:rStyle w:val="Paginanummer"/>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98767" w14:textId="77777777" w:rsidR="00025D2B" w:rsidRDefault="00025D2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AF8"/>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52171A8"/>
    <w:multiLevelType w:val="hybridMultilevel"/>
    <w:tmpl w:val="441C6584"/>
    <w:lvl w:ilvl="0" w:tplc="E3329DC0">
      <w:start w:val="1"/>
      <w:numFmt w:val="decimal"/>
      <w:pStyle w:val="lijstNummers"/>
      <w:lvlText w:val="%1"/>
      <w:lvlJc w:val="left"/>
      <w:pPr>
        <w:tabs>
          <w:tab w:val="num" w:pos="360"/>
        </w:tabs>
        <w:ind w:left="36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12625DAD"/>
    <w:multiLevelType w:val="multilevel"/>
    <w:tmpl w:val="D2C2E6DA"/>
    <w:lvl w:ilvl="0">
      <w:start w:val="1"/>
      <w:numFmt w:val="decimal"/>
      <w:pStyle w:val="Kop1"/>
      <w:lvlText w:val="%1"/>
      <w:lvlJc w:val="left"/>
      <w:pPr>
        <w:tabs>
          <w:tab w:val="num" w:pos="851"/>
        </w:tabs>
        <w:ind w:left="851" w:hanging="851"/>
      </w:pPr>
      <w:rPr>
        <w:rFonts w:hint="default"/>
      </w:rPr>
    </w:lvl>
    <w:lvl w:ilvl="1">
      <w:start w:val="1"/>
      <w:numFmt w:val="decimal"/>
      <w:pStyle w:val="Kop2"/>
      <w:lvlText w:val="%1.%2"/>
      <w:lvlJc w:val="left"/>
      <w:pPr>
        <w:tabs>
          <w:tab w:val="num" w:pos="851"/>
        </w:tabs>
        <w:ind w:left="851" w:hanging="850"/>
      </w:pPr>
      <w:rPr>
        <w:rFonts w:hint="default"/>
      </w:rPr>
    </w:lvl>
    <w:lvl w:ilvl="2">
      <w:start w:val="1"/>
      <w:numFmt w:val="decimal"/>
      <w:pStyle w:val="Kop3"/>
      <w:lvlText w:val="%1.%2.%3"/>
      <w:lvlJc w:val="left"/>
      <w:pPr>
        <w:tabs>
          <w:tab w:val="num" w:pos="851"/>
        </w:tabs>
        <w:ind w:left="851" w:hanging="850"/>
      </w:pPr>
      <w:rPr>
        <w:rFonts w:hint="default"/>
      </w:rPr>
    </w:lvl>
    <w:lvl w:ilvl="3">
      <w:start w:val="1"/>
      <w:numFmt w:val="decimal"/>
      <w:pStyle w:val="Kop4"/>
      <w:lvlText w:val="%1.%2.%3.%4"/>
      <w:lvlJc w:val="left"/>
      <w:pPr>
        <w:tabs>
          <w:tab w:val="num" w:pos="0"/>
        </w:tabs>
        <w:ind w:left="709" w:hanging="708"/>
      </w:pPr>
      <w:rPr>
        <w:rFonts w:hint="default"/>
      </w:rPr>
    </w:lvl>
    <w:lvl w:ilvl="4">
      <w:start w:val="1"/>
      <w:numFmt w:val="decimal"/>
      <w:pStyle w:val="Kop5"/>
      <w:lvlText w:val="%1.%2.%3.%4.%5"/>
      <w:lvlJc w:val="left"/>
      <w:pPr>
        <w:tabs>
          <w:tab w:val="num" w:pos="0"/>
        </w:tabs>
        <w:ind w:left="3540" w:hanging="708"/>
      </w:pPr>
      <w:rPr>
        <w:rFonts w:hint="default"/>
      </w:rPr>
    </w:lvl>
    <w:lvl w:ilvl="5">
      <w:start w:val="1"/>
      <w:numFmt w:val="decimal"/>
      <w:pStyle w:val="Kop6"/>
      <w:lvlText w:val="%1.%2.%3.%4.%5.%6"/>
      <w:lvlJc w:val="left"/>
      <w:pPr>
        <w:tabs>
          <w:tab w:val="num" w:pos="0"/>
        </w:tabs>
        <w:ind w:left="4248" w:hanging="708"/>
      </w:pPr>
      <w:rPr>
        <w:rFonts w:hint="default"/>
      </w:rPr>
    </w:lvl>
    <w:lvl w:ilvl="6">
      <w:start w:val="1"/>
      <w:numFmt w:val="decimal"/>
      <w:pStyle w:val="Kop7"/>
      <w:lvlText w:val="%1.%2.%3.%4.%5.%6%7."/>
      <w:lvlJc w:val="left"/>
      <w:pPr>
        <w:tabs>
          <w:tab w:val="num" w:pos="0"/>
        </w:tabs>
        <w:ind w:left="4956" w:hanging="708"/>
      </w:pPr>
      <w:rPr>
        <w:rFonts w:hint="default"/>
      </w:rPr>
    </w:lvl>
    <w:lvl w:ilvl="7">
      <w:start w:val="1"/>
      <w:numFmt w:val="decimal"/>
      <w:pStyle w:val="Kop8"/>
      <w:lvlText w:val="%1.%2.%3.%4.%5.%6%7.%8."/>
      <w:lvlJc w:val="left"/>
      <w:pPr>
        <w:tabs>
          <w:tab w:val="num" w:pos="0"/>
        </w:tabs>
        <w:ind w:left="5664" w:hanging="708"/>
      </w:pPr>
      <w:rPr>
        <w:rFonts w:hint="default"/>
      </w:rPr>
    </w:lvl>
    <w:lvl w:ilvl="8">
      <w:start w:val="1"/>
      <w:numFmt w:val="decimal"/>
      <w:pStyle w:val="Kop9"/>
      <w:lvlText w:val="%1.%2.%3.%4.%5.%6%7.%8.%9"/>
      <w:lvlJc w:val="left"/>
      <w:pPr>
        <w:tabs>
          <w:tab w:val="num" w:pos="0"/>
        </w:tabs>
        <w:ind w:left="6372" w:hanging="708"/>
      </w:pPr>
      <w:rPr>
        <w:rFonts w:hint="default"/>
      </w:rPr>
    </w:lvl>
  </w:abstractNum>
  <w:abstractNum w:abstractNumId="3" w15:restartNumberingAfterBreak="0">
    <w:nsid w:val="2121242C"/>
    <w:multiLevelType w:val="hybridMultilevel"/>
    <w:tmpl w:val="C44E5C58"/>
    <w:lvl w:ilvl="0" w:tplc="AB6E36FA">
      <w:start w:val="1"/>
      <w:numFmt w:val="bullet"/>
      <w:lvlText w:val=""/>
      <w:lvlJc w:val="left"/>
      <w:pPr>
        <w:tabs>
          <w:tab w:val="num" w:pos="357"/>
        </w:tabs>
        <w:ind w:left="2880" w:hanging="2880"/>
      </w:pPr>
      <w:rPr>
        <w:rFonts w:ascii="Symbol" w:hAnsi="Symbo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844373"/>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4C076A90"/>
    <w:multiLevelType w:val="hybridMultilevel"/>
    <w:tmpl w:val="24FE78B0"/>
    <w:lvl w:ilvl="0" w:tplc="8E46A99A">
      <w:start w:val="1"/>
      <w:numFmt w:val="bullet"/>
      <w:pStyle w:val="lijstOpsommingsteken"/>
      <w:lvlText w:val=""/>
      <w:lvlJc w:val="left"/>
      <w:pPr>
        <w:tabs>
          <w:tab w:val="num" w:pos="357"/>
        </w:tabs>
        <w:ind w:left="357" w:hanging="357"/>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D5877AE"/>
    <w:multiLevelType w:val="multilevel"/>
    <w:tmpl w:val="C44E5C58"/>
    <w:lvl w:ilvl="0">
      <w:start w:val="1"/>
      <w:numFmt w:val="bullet"/>
      <w:lvlText w:val=""/>
      <w:lvlJc w:val="left"/>
      <w:pPr>
        <w:tabs>
          <w:tab w:val="num" w:pos="357"/>
        </w:tabs>
        <w:ind w:left="2880" w:hanging="288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F1A523A"/>
    <w:multiLevelType w:val="multilevel"/>
    <w:tmpl w:val="3A6E08B4"/>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B2C7669"/>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6D9C575D"/>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488284836">
    <w:abstractNumId w:val="2"/>
  </w:num>
  <w:num w:numId="2" w16cid:durableId="899482974">
    <w:abstractNumId w:val="8"/>
  </w:num>
  <w:num w:numId="3" w16cid:durableId="1185170664">
    <w:abstractNumId w:val="4"/>
  </w:num>
  <w:num w:numId="4" w16cid:durableId="1505776770">
    <w:abstractNumId w:val="9"/>
  </w:num>
  <w:num w:numId="5" w16cid:durableId="1132406819">
    <w:abstractNumId w:val="3"/>
  </w:num>
  <w:num w:numId="6" w16cid:durableId="1012680324">
    <w:abstractNumId w:val="6"/>
  </w:num>
  <w:num w:numId="7" w16cid:durableId="478501369">
    <w:abstractNumId w:val="5"/>
  </w:num>
  <w:num w:numId="8" w16cid:durableId="57368308">
    <w:abstractNumId w:val="0"/>
  </w:num>
  <w:num w:numId="9" w16cid:durableId="903569288">
    <w:abstractNumId w:val="7"/>
  </w:num>
  <w:num w:numId="10" w16cid:durableId="277838098">
    <w:abstractNumId w:val="1"/>
  </w:num>
  <w:num w:numId="11" w16cid:durableId="157543294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3F3"/>
    <w:rsid w:val="00024B57"/>
    <w:rsid w:val="00025D2B"/>
    <w:rsid w:val="000B7BFE"/>
    <w:rsid w:val="001247FC"/>
    <w:rsid w:val="00130492"/>
    <w:rsid w:val="00131DEF"/>
    <w:rsid w:val="0014304A"/>
    <w:rsid w:val="00153523"/>
    <w:rsid w:val="001A4EC4"/>
    <w:rsid w:val="001D2071"/>
    <w:rsid w:val="001E111A"/>
    <w:rsid w:val="002118FB"/>
    <w:rsid w:val="002128B2"/>
    <w:rsid w:val="00230F77"/>
    <w:rsid w:val="002434FE"/>
    <w:rsid w:val="00272E83"/>
    <w:rsid w:val="002B0551"/>
    <w:rsid w:val="002B1E8B"/>
    <w:rsid w:val="002B5949"/>
    <w:rsid w:val="002C2EE8"/>
    <w:rsid w:val="002D26F1"/>
    <w:rsid w:val="002E03F3"/>
    <w:rsid w:val="002F5108"/>
    <w:rsid w:val="00392B1C"/>
    <w:rsid w:val="003965FE"/>
    <w:rsid w:val="003A7D2C"/>
    <w:rsid w:val="003B468D"/>
    <w:rsid w:val="003D2CCB"/>
    <w:rsid w:val="00421EBD"/>
    <w:rsid w:val="004A4433"/>
    <w:rsid w:val="004C0F20"/>
    <w:rsid w:val="004C7C95"/>
    <w:rsid w:val="004E7792"/>
    <w:rsid w:val="0050294F"/>
    <w:rsid w:val="00507EC0"/>
    <w:rsid w:val="00510D34"/>
    <w:rsid w:val="00546878"/>
    <w:rsid w:val="00583501"/>
    <w:rsid w:val="00584CA8"/>
    <w:rsid w:val="00590C1B"/>
    <w:rsid w:val="005A0C92"/>
    <w:rsid w:val="005A5764"/>
    <w:rsid w:val="005B3DF8"/>
    <w:rsid w:val="005E5799"/>
    <w:rsid w:val="00620A6C"/>
    <w:rsid w:val="006220E0"/>
    <w:rsid w:val="00622B5F"/>
    <w:rsid w:val="00631B13"/>
    <w:rsid w:val="00662595"/>
    <w:rsid w:val="0066642E"/>
    <w:rsid w:val="00690900"/>
    <w:rsid w:val="006936C6"/>
    <w:rsid w:val="006A3DA8"/>
    <w:rsid w:val="006B534C"/>
    <w:rsid w:val="006C5F1E"/>
    <w:rsid w:val="006C63CB"/>
    <w:rsid w:val="006C7148"/>
    <w:rsid w:val="006D342F"/>
    <w:rsid w:val="006F07A2"/>
    <w:rsid w:val="007000FC"/>
    <w:rsid w:val="00716883"/>
    <w:rsid w:val="0078644A"/>
    <w:rsid w:val="007A2CF9"/>
    <w:rsid w:val="007D55C6"/>
    <w:rsid w:val="007E3915"/>
    <w:rsid w:val="00816806"/>
    <w:rsid w:val="00845454"/>
    <w:rsid w:val="008461C5"/>
    <w:rsid w:val="00847593"/>
    <w:rsid w:val="00880D97"/>
    <w:rsid w:val="0089200D"/>
    <w:rsid w:val="008E12C7"/>
    <w:rsid w:val="00912915"/>
    <w:rsid w:val="009633E2"/>
    <w:rsid w:val="00981D05"/>
    <w:rsid w:val="009A2DD0"/>
    <w:rsid w:val="009F09DC"/>
    <w:rsid w:val="00A13B56"/>
    <w:rsid w:val="00A2589D"/>
    <w:rsid w:val="00A27EFE"/>
    <w:rsid w:val="00A61068"/>
    <w:rsid w:val="00A72008"/>
    <w:rsid w:val="00A74ADE"/>
    <w:rsid w:val="00A93933"/>
    <w:rsid w:val="00A952CF"/>
    <w:rsid w:val="00AA2780"/>
    <w:rsid w:val="00AF525D"/>
    <w:rsid w:val="00AF58FE"/>
    <w:rsid w:val="00AF7364"/>
    <w:rsid w:val="00B2125B"/>
    <w:rsid w:val="00B25E3A"/>
    <w:rsid w:val="00B51644"/>
    <w:rsid w:val="00B70E87"/>
    <w:rsid w:val="00B9588A"/>
    <w:rsid w:val="00BA5567"/>
    <w:rsid w:val="00BB08E2"/>
    <w:rsid w:val="00BB3F83"/>
    <w:rsid w:val="00BC4465"/>
    <w:rsid w:val="00BC65E4"/>
    <w:rsid w:val="00BD2BEB"/>
    <w:rsid w:val="00C87F77"/>
    <w:rsid w:val="00CF234B"/>
    <w:rsid w:val="00D047CB"/>
    <w:rsid w:val="00D4101E"/>
    <w:rsid w:val="00D46832"/>
    <w:rsid w:val="00D82A32"/>
    <w:rsid w:val="00D87EC3"/>
    <w:rsid w:val="00D96726"/>
    <w:rsid w:val="00D971B2"/>
    <w:rsid w:val="00DE12D2"/>
    <w:rsid w:val="00E079A6"/>
    <w:rsid w:val="00E963CB"/>
    <w:rsid w:val="00EB4BA8"/>
    <w:rsid w:val="00EC6657"/>
    <w:rsid w:val="00ED1775"/>
    <w:rsid w:val="00EE626C"/>
    <w:rsid w:val="00F25EE2"/>
    <w:rsid w:val="00F30FB4"/>
    <w:rsid w:val="00F424E0"/>
    <w:rsid w:val="00F75421"/>
    <w:rsid w:val="00FA0B76"/>
    <w:rsid w:val="00FA1880"/>
    <w:rsid w:val="00FB5834"/>
    <w:rsid w:val="00FC77D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87D502"/>
  <w15:docId w15:val="{D270A2A2-CDBF-4CC1-8236-B043AB315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B25E3A"/>
    <w:pPr>
      <w:spacing w:after="240"/>
    </w:pPr>
    <w:rPr>
      <w:rFonts w:ascii="Arial" w:hAnsi="Arial"/>
      <w:sz w:val="24"/>
      <w:szCs w:val="24"/>
      <w:lang w:eastAsia="nl-NL"/>
    </w:rPr>
  </w:style>
  <w:style w:type="paragraph" w:styleId="Kop1">
    <w:name w:val="heading 1"/>
    <w:basedOn w:val="Standaard"/>
    <w:next w:val="Standaard"/>
    <w:link w:val="Kop1Char"/>
    <w:qFormat/>
    <w:rsid w:val="001A4EC4"/>
    <w:pPr>
      <w:keepNext/>
      <w:numPr>
        <w:numId w:val="1"/>
      </w:numPr>
      <w:spacing w:before="480"/>
      <w:outlineLvl w:val="0"/>
    </w:pPr>
    <w:rPr>
      <w:rFonts w:cs="Arial"/>
      <w:b/>
      <w:bCs/>
      <w:kern w:val="32"/>
      <w:sz w:val="28"/>
      <w:szCs w:val="32"/>
    </w:rPr>
  </w:style>
  <w:style w:type="paragraph" w:styleId="Kop2">
    <w:name w:val="heading 2"/>
    <w:basedOn w:val="Standaard"/>
    <w:next w:val="Standaard"/>
    <w:qFormat/>
    <w:rsid w:val="00392B1C"/>
    <w:pPr>
      <w:keepNext/>
      <w:numPr>
        <w:ilvl w:val="1"/>
        <w:numId w:val="1"/>
      </w:numPr>
      <w:spacing w:before="480"/>
      <w:ind w:hanging="851"/>
      <w:outlineLvl w:val="1"/>
    </w:pPr>
    <w:rPr>
      <w:rFonts w:cs="Arial"/>
      <w:b/>
      <w:bCs/>
      <w:iCs/>
      <w:sz w:val="26"/>
      <w:szCs w:val="28"/>
    </w:rPr>
  </w:style>
  <w:style w:type="paragraph" w:styleId="Kop3">
    <w:name w:val="heading 3"/>
    <w:basedOn w:val="Standaard"/>
    <w:next w:val="Standaard"/>
    <w:qFormat/>
    <w:rsid w:val="00392B1C"/>
    <w:pPr>
      <w:keepNext/>
      <w:numPr>
        <w:ilvl w:val="2"/>
        <w:numId w:val="1"/>
      </w:numPr>
      <w:spacing w:before="480"/>
      <w:ind w:hanging="851"/>
      <w:outlineLvl w:val="2"/>
    </w:pPr>
    <w:rPr>
      <w:rFonts w:cs="Arial"/>
      <w:b/>
      <w:bCs/>
      <w:szCs w:val="26"/>
    </w:rPr>
  </w:style>
  <w:style w:type="paragraph" w:styleId="Kop4">
    <w:name w:val="heading 4"/>
    <w:basedOn w:val="Standaard"/>
    <w:next w:val="Standaard"/>
    <w:rsid w:val="001A4EC4"/>
    <w:pPr>
      <w:keepNext/>
      <w:numPr>
        <w:ilvl w:val="3"/>
        <w:numId w:val="1"/>
      </w:numPr>
      <w:spacing w:before="240" w:after="60"/>
      <w:outlineLvl w:val="3"/>
    </w:pPr>
    <w:rPr>
      <w:rFonts w:ascii="Times New Roman" w:hAnsi="Times New Roman"/>
      <w:b/>
      <w:bCs/>
      <w:sz w:val="28"/>
      <w:szCs w:val="28"/>
    </w:rPr>
  </w:style>
  <w:style w:type="paragraph" w:styleId="Kop5">
    <w:name w:val="heading 5"/>
    <w:basedOn w:val="Standaard"/>
    <w:next w:val="Standaard"/>
    <w:rsid w:val="001A4EC4"/>
    <w:pPr>
      <w:numPr>
        <w:ilvl w:val="4"/>
        <w:numId w:val="1"/>
      </w:numPr>
      <w:spacing w:before="240" w:after="60"/>
      <w:outlineLvl w:val="4"/>
    </w:pPr>
    <w:rPr>
      <w:b/>
      <w:bCs/>
      <w:i/>
      <w:iCs/>
      <w:sz w:val="26"/>
      <w:szCs w:val="26"/>
    </w:rPr>
  </w:style>
  <w:style w:type="paragraph" w:styleId="Kop6">
    <w:name w:val="heading 6"/>
    <w:basedOn w:val="Standaard"/>
    <w:next w:val="Standaard"/>
    <w:rsid w:val="001A4EC4"/>
    <w:pPr>
      <w:numPr>
        <w:ilvl w:val="5"/>
        <w:numId w:val="1"/>
      </w:numPr>
      <w:spacing w:before="240" w:after="60"/>
      <w:outlineLvl w:val="5"/>
    </w:pPr>
    <w:rPr>
      <w:rFonts w:ascii="Times New Roman" w:hAnsi="Times New Roman"/>
      <w:b/>
      <w:bCs/>
      <w:sz w:val="22"/>
      <w:szCs w:val="22"/>
    </w:rPr>
  </w:style>
  <w:style w:type="paragraph" w:styleId="Kop7">
    <w:name w:val="heading 7"/>
    <w:basedOn w:val="Standaard"/>
    <w:next w:val="Standaard"/>
    <w:rsid w:val="001A4EC4"/>
    <w:pPr>
      <w:numPr>
        <w:ilvl w:val="6"/>
        <w:numId w:val="1"/>
      </w:numPr>
      <w:spacing w:before="240" w:after="60"/>
      <w:outlineLvl w:val="6"/>
    </w:pPr>
    <w:rPr>
      <w:rFonts w:ascii="Times New Roman" w:hAnsi="Times New Roman"/>
    </w:rPr>
  </w:style>
  <w:style w:type="paragraph" w:styleId="Kop8">
    <w:name w:val="heading 8"/>
    <w:basedOn w:val="Standaard"/>
    <w:next w:val="Standaard"/>
    <w:rsid w:val="001A4EC4"/>
    <w:pPr>
      <w:numPr>
        <w:ilvl w:val="7"/>
        <w:numId w:val="1"/>
      </w:numPr>
      <w:spacing w:before="240" w:after="60"/>
      <w:outlineLvl w:val="7"/>
    </w:pPr>
    <w:rPr>
      <w:rFonts w:ascii="Times New Roman" w:hAnsi="Times New Roman"/>
      <w:i/>
      <w:iCs/>
    </w:rPr>
  </w:style>
  <w:style w:type="paragraph" w:styleId="Kop9">
    <w:name w:val="heading 9"/>
    <w:basedOn w:val="Standaard"/>
    <w:next w:val="Standaard"/>
    <w:rsid w:val="001A4EC4"/>
    <w:pPr>
      <w:numPr>
        <w:ilvl w:val="8"/>
        <w:numId w:val="1"/>
      </w:numPr>
      <w:spacing w:before="240" w:after="6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D96726"/>
    <w:pPr>
      <w:tabs>
        <w:tab w:val="center" w:pos="4536"/>
        <w:tab w:val="right" w:pos="9072"/>
      </w:tabs>
    </w:pPr>
  </w:style>
  <w:style w:type="paragraph" w:styleId="Voettekst">
    <w:name w:val="footer"/>
    <w:basedOn w:val="Standaard"/>
    <w:rsid w:val="00D96726"/>
    <w:pPr>
      <w:tabs>
        <w:tab w:val="center" w:pos="4536"/>
        <w:tab w:val="right" w:pos="9072"/>
      </w:tabs>
    </w:pPr>
  </w:style>
  <w:style w:type="character" w:styleId="Paginanummer">
    <w:name w:val="page number"/>
    <w:basedOn w:val="Standaardalinea-lettertype"/>
    <w:rsid w:val="00D96726"/>
  </w:style>
  <w:style w:type="paragraph" w:customStyle="1" w:styleId="KopGeenNummering">
    <w:name w:val="KopGeenNummering"/>
    <w:basedOn w:val="Kop1"/>
    <w:next w:val="Standaard"/>
    <w:qFormat/>
    <w:rsid w:val="00392B1C"/>
    <w:pPr>
      <w:numPr>
        <w:numId w:val="0"/>
      </w:numPr>
    </w:pPr>
  </w:style>
  <w:style w:type="paragraph" w:customStyle="1" w:styleId="lijstNummers">
    <w:name w:val="lijstNummers"/>
    <w:basedOn w:val="Standaard"/>
    <w:qFormat/>
    <w:rsid w:val="00024B57"/>
    <w:pPr>
      <w:keepLines/>
      <w:numPr>
        <w:numId w:val="10"/>
      </w:numPr>
      <w:contextualSpacing/>
    </w:pPr>
  </w:style>
  <w:style w:type="paragraph" w:customStyle="1" w:styleId="lijstOpsommingsteken">
    <w:name w:val="lijstOpsommingsteken"/>
    <w:basedOn w:val="lijstNummers"/>
    <w:qFormat/>
    <w:rsid w:val="00A74ADE"/>
    <w:pPr>
      <w:numPr>
        <w:numId w:val="7"/>
      </w:numPr>
    </w:pPr>
  </w:style>
  <w:style w:type="paragraph" w:styleId="Eindnoottekst">
    <w:name w:val="endnote text"/>
    <w:basedOn w:val="Standaard"/>
    <w:link w:val="EindnoottekstChar"/>
    <w:rsid w:val="00024B57"/>
    <w:rPr>
      <w:sz w:val="20"/>
      <w:szCs w:val="20"/>
    </w:rPr>
  </w:style>
  <w:style w:type="character" w:customStyle="1" w:styleId="EindnoottekstChar">
    <w:name w:val="Eindnoottekst Char"/>
    <w:basedOn w:val="Standaardalinea-lettertype"/>
    <w:link w:val="Eindnoottekst"/>
    <w:rsid w:val="00024B57"/>
    <w:rPr>
      <w:rFonts w:ascii="Arial" w:hAnsi="Arial"/>
      <w:lang w:eastAsia="nl-NL"/>
    </w:rPr>
  </w:style>
  <w:style w:type="character" w:styleId="Eindnootmarkering">
    <w:name w:val="endnote reference"/>
    <w:basedOn w:val="Standaardalinea-lettertype"/>
    <w:rsid w:val="00024B57"/>
    <w:rPr>
      <w:vertAlign w:val="superscript"/>
    </w:rPr>
  </w:style>
  <w:style w:type="paragraph" w:styleId="Voetnoottekst">
    <w:name w:val="footnote text"/>
    <w:basedOn w:val="Standaard"/>
    <w:link w:val="VoetnoottekstChar"/>
    <w:rsid w:val="006C7148"/>
    <w:pPr>
      <w:tabs>
        <w:tab w:val="left" w:pos="357"/>
      </w:tabs>
      <w:ind w:left="357" w:hanging="357"/>
    </w:pPr>
    <w:rPr>
      <w:sz w:val="20"/>
      <w:szCs w:val="20"/>
    </w:rPr>
  </w:style>
  <w:style w:type="character" w:customStyle="1" w:styleId="VoetnoottekstChar">
    <w:name w:val="Voetnoottekst Char"/>
    <w:basedOn w:val="Standaardalinea-lettertype"/>
    <w:link w:val="Voetnoottekst"/>
    <w:rsid w:val="006C7148"/>
    <w:rPr>
      <w:rFonts w:ascii="Arial" w:hAnsi="Arial"/>
      <w:lang w:eastAsia="nl-NL"/>
    </w:rPr>
  </w:style>
  <w:style w:type="character" w:styleId="Voetnootmarkering">
    <w:name w:val="footnote reference"/>
    <w:basedOn w:val="Standaardalinea-lettertype"/>
    <w:rsid w:val="00024B57"/>
    <w:rPr>
      <w:vertAlign w:val="superscript"/>
    </w:rPr>
  </w:style>
  <w:style w:type="paragraph" w:customStyle="1" w:styleId="Kopje4ZonderKopnummering">
    <w:name w:val="Kopje4ZonderKopnummering"/>
    <w:basedOn w:val="Standaard"/>
    <w:next w:val="Standaard"/>
    <w:qFormat/>
    <w:rsid w:val="00816806"/>
    <w:rPr>
      <w:b/>
    </w:rPr>
  </w:style>
  <w:style w:type="paragraph" w:styleId="Ballontekst">
    <w:name w:val="Balloon Text"/>
    <w:basedOn w:val="Standaard"/>
    <w:link w:val="BallontekstChar"/>
    <w:rsid w:val="006C7148"/>
    <w:pPr>
      <w:spacing w:after="0"/>
    </w:pPr>
    <w:rPr>
      <w:rFonts w:ascii="Tahoma" w:hAnsi="Tahoma" w:cs="Tahoma"/>
      <w:sz w:val="16"/>
      <w:szCs w:val="16"/>
    </w:rPr>
  </w:style>
  <w:style w:type="character" w:customStyle="1" w:styleId="BallontekstChar">
    <w:name w:val="Ballontekst Char"/>
    <w:basedOn w:val="Standaardalinea-lettertype"/>
    <w:link w:val="Ballontekst"/>
    <w:rsid w:val="006C7148"/>
    <w:rPr>
      <w:rFonts w:ascii="Tahoma" w:hAnsi="Tahoma" w:cs="Tahoma"/>
      <w:sz w:val="16"/>
      <w:szCs w:val="16"/>
      <w:lang w:eastAsia="nl-NL"/>
    </w:rPr>
  </w:style>
  <w:style w:type="character" w:customStyle="1" w:styleId="Kop1Char">
    <w:name w:val="Kop 1 Char"/>
    <w:basedOn w:val="Standaardalinea-lettertype"/>
    <w:link w:val="Kop1"/>
    <w:rsid w:val="00421EBD"/>
    <w:rPr>
      <w:rFonts w:ascii="Arial" w:hAnsi="Arial" w:cs="Arial"/>
      <w:b/>
      <w:bCs/>
      <w:kern w:val="32"/>
      <w:sz w:val="28"/>
      <w:szCs w:val="32"/>
      <w:lang w:eastAsia="nl-NL"/>
    </w:rPr>
  </w:style>
  <w:style w:type="paragraph" w:customStyle="1" w:styleId="Kop2vlaknastijlkop">
    <w:name w:val="Kop 2 vlak na stijl 'kop'"/>
    <w:basedOn w:val="Kop2"/>
    <w:next w:val="Standaard"/>
    <w:qFormat/>
    <w:rsid w:val="002128B2"/>
    <w:pPr>
      <w:spacing w:before="240"/>
    </w:pPr>
  </w:style>
  <w:style w:type="paragraph" w:customStyle="1" w:styleId="Kop3vlaknastijlkop">
    <w:name w:val="Kop 3 vlak na stijl 'kop'"/>
    <w:basedOn w:val="Kop3"/>
    <w:next w:val="Standaard"/>
    <w:qFormat/>
    <w:rsid w:val="00421EBD"/>
    <w:pPr>
      <w:spacing w:before="240"/>
    </w:pPr>
  </w:style>
  <w:style w:type="paragraph" w:customStyle="1" w:styleId="Kop1vlaknastijlkop">
    <w:name w:val="Kop 1 vlak na stijl 'kop'"/>
    <w:basedOn w:val="Kop1"/>
    <w:next w:val="Standaard"/>
    <w:qFormat/>
    <w:rsid w:val="00B9588A"/>
    <w:pPr>
      <w:spacing w:before="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erling31817\Downloads\SjabloonVoorTaken-leeg-v76%20(5).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874DC-8169-4890-91BA-DD1C3982C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SjabloonVoorTaken-leeg-v76 (5).dotx</Template>
  <TotalTime>65</TotalTime>
  <Pages>2</Pages>
  <Words>681</Words>
  <Characters>2760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J</vt:lpstr>
    </vt:vector>
  </TitlesOfParts>
  <Company>THUIS</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c:title>
  <dc:creator>Mathias Verhoeven</dc:creator>
  <cp:lastModifiedBy>Mathias Verhoeven</cp:lastModifiedBy>
  <cp:revision>45</cp:revision>
  <cp:lastPrinted>2013-10-01T18:59:00Z</cp:lastPrinted>
  <dcterms:created xsi:type="dcterms:W3CDTF">2023-02-27T09:54:00Z</dcterms:created>
  <dcterms:modified xsi:type="dcterms:W3CDTF">2023-02-28T08:44:00Z</dcterms:modified>
</cp:coreProperties>
</file>