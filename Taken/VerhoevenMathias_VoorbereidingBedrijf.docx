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F966" w14:textId="54C68D05" w:rsidR="002D26F1" w:rsidRDefault="007518A6" w:rsidP="00392B1C">
      <w:r>
        <w:t>Mathias Verhoeven</w:t>
      </w:r>
      <w:r>
        <w:br/>
        <w:t>6IB Nr.5</w:t>
      </w:r>
    </w:p>
    <w:p w14:paraId="62306B29" w14:textId="5382DA44" w:rsidR="00025D2B" w:rsidRDefault="007518A6" w:rsidP="004A4433">
      <w:pPr>
        <w:pStyle w:val="Kop1"/>
      </w:pPr>
      <w:r>
        <w:t>Ondernemen</w:t>
      </w:r>
      <w:r>
        <w:tab/>
      </w:r>
    </w:p>
    <w:p w14:paraId="768BEB11" w14:textId="7B0FFD17" w:rsidR="004A4433" w:rsidRDefault="007518A6" w:rsidP="004A4433">
      <w:pPr>
        <w:pStyle w:val="Kop2vlaknastijlkop"/>
      </w:pPr>
      <w:r>
        <w:t>Voorbereiding opstart eigen IT-bedrijf</w:t>
      </w:r>
    </w:p>
    <w:p w14:paraId="7E25B1B4" w14:textId="5AF09EF1" w:rsidR="007518A6" w:rsidRDefault="007518A6" w:rsidP="007653F9">
      <w:pPr>
        <w:pStyle w:val="Kop3vlaknastijlkop"/>
      </w:pPr>
      <w:r>
        <w:t>Diensten</w:t>
      </w:r>
    </w:p>
    <w:p w14:paraId="071F4399" w14:textId="77777777" w:rsidR="007518A6" w:rsidRDefault="007518A6" w:rsidP="007518A6">
      <w:r>
        <w:t>Mijn bedrijf biedt informatielessen aan over informatica om interesse op te wekken bij leerlingen van de tweede graad van het secundair onderwijs zodat zij eventueel de keuze maken om in de derde graad informaticabeheer te studeren.</w:t>
      </w:r>
    </w:p>
    <w:p w14:paraId="55710C23" w14:textId="7BDDDBDD" w:rsidR="007518A6" w:rsidRDefault="007518A6" w:rsidP="007518A6">
      <w:r>
        <w:t>U kunt zelf kiezen over welk onderwerp de les zal gaan. Er is keuze uit twee modules, namelijk: programmeren en hardware. In de les zal er ook een deel praktijk zitten, zoals een klein programma schrijven als u voor de les programmeren kiest. Een module zal ongeveer drie uur duren.</w:t>
      </w:r>
    </w:p>
    <w:p w14:paraId="0948B07D" w14:textId="279AACC8" w:rsidR="007518A6" w:rsidRDefault="007518A6" w:rsidP="007518A6">
      <w:pPr>
        <w:pStyle w:val="Kop3vlaknastijlkop"/>
      </w:pPr>
      <w:r>
        <w:t>Naam bedrijf</w:t>
      </w:r>
    </w:p>
    <w:p w14:paraId="724FCF6B" w14:textId="77777777" w:rsidR="007518A6" w:rsidRDefault="007518A6" w:rsidP="007518A6">
      <w:r>
        <w:t>Als naam heb ik voor Vinc gekozen. De naam bestaat uit twee delen: het eerste deel bestaat uit 'V' en is de eerste letter van mijn achternaam. Het tweede deel is de afkorting van incorperated, wat staat voor een legale bedrijfsstructuur.</w:t>
      </w:r>
    </w:p>
    <w:p w14:paraId="73E34EB8" w14:textId="006AA208" w:rsidR="007518A6" w:rsidRDefault="007518A6" w:rsidP="007518A6">
      <w:pPr>
        <w:pStyle w:val="Kop3vlaknastijlkop"/>
      </w:pPr>
      <w:r>
        <w:t>Logo bedrijf</w:t>
      </w:r>
    </w:p>
    <w:p w14:paraId="15D6B645" w14:textId="5C93B1AA" w:rsidR="007518A6" w:rsidRPr="007518A6" w:rsidRDefault="007518A6" w:rsidP="007518A6">
      <w:pPr>
        <w:ind w:left="708"/>
      </w:pPr>
      <w:r w:rsidRPr="00BD1DAD">
        <w:rPr>
          <w:noProof/>
        </w:rPr>
        <w:drawing>
          <wp:anchor distT="0" distB="0" distL="114300" distR="114300" simplePos="0" relativeHeight="251659264" behindDoc="0" locked="0" layoutInCell="1" allowOverlap="1" wp14:anchorId="53762815" wp14:editId="3F3C8727">
            <wp:simplePos x="0" y="0"/>
            <wp:positionH relativeFrom="margin">
              <wp:posOffset>0</wp:posOffset>
            </wp:positionH>
            <wp:positionV relativeFrom="paragraph">
              <wp:posOffset>9525</wp:posOffset>
            </wp:positionV>
            <wp:extent cx="374650" cy="588010"/>
            <wp:effectExtent l="0" t="0" r="6350" b="2540"/>
            <wp:wrapNone/>
            <wp:docPr id="2" name="Afbeelding 2" descr="Afbeelding met silhoue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silhoue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588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DAD">
        <w:t>Als logo heb ik gekozen voor een vink omdat</w:t>
      </w:r>
      <w:r>
        <w:t xml:space="preserve"> het</w:t>
      </w:r>
      <w:r w:rsidRPr="00BD1DAD">
        <w:t xml:space="preserve"> </w:t>
      </w:r>
      <w:r>
        <w:t xml:space="preserve">fonetisch </w:t>
      </w:r>
      <w:r w:rsidRPr="00BD1DAD">
        <w:t xml:space="preserve">hetzelfde </w:t>
      </w:r>
      <w:r>
        <w:t>klinkt</w:t>
      </w:r>
      <w:r w:rsidRPr="00BD1DAD">
        <w:t xml:space="preserve"> </w:t>
      </w:r>
      <w:r>
        <w:t>als de</w:t>
      </w:r>
      <w:r w:rsidRPr="00BD1DAD">
        <w:t xml:space="preserve"> naam van mijn bedrijf. </w:t>
      </w:r>
      <w:r>
        <w:t>Een andere reden is dat de vogel naar boven klimt. Dit staat symbool voor mijn bedrijf dat wil uitgroeien naar de top.</w:t>
      </w:r>
    </w:p>
    <w:p w14:paraId="778D2DDF" w14:textId="3AA19D7C" w:rsidR="007518A6" w:rsidRDefault="007518A6" w:rsidP="007518A6">
      <w:pPr>
        <w:pStyle w:val="Kop3vlaknastijlkop"/>
      </w:pPr>
      <w:r>
        <w:t>Regio bedrijf</w:t>
      </w:r>
    </w:p>
    <w:p w14:paraId="3C776EF1" w14:textId="77777777" w:rsidR="007518A6" w:rsidRDefault="007518A6" w:rsidP="007518A6">
      <w:r>
        <w:t>Op dit moment is mijn bedrijf actief in de provincie Antwerpen. Ik hoop dit binnen een korte termijn te kunnen uitbreiden over heel Vlaanderen, maar hiervoor zal het eerst moeten groeien door meer bekendheid te verwerven.</w:t>
      </w:r>
    </w:p>
    <w:p w14:paraId="4CE7EED0" w14:textId="77777777" w:rsidR="007518A6" w:rsidRDefault="007518A6" w:rsidP="007518A6">
      <w:r>
        <w:t>Indien u meer informatie wil bekomen, nodigen wij u graag persoonlijk uit voor een gesprek op Vinc. U kan daarvoor een afspraak maken op onze website of telefonisch.</w:t>
      </w:r>
    </w:p>
    <w:p w14:paraId="6523769C" w14:textId="0EB149D5" w:rsidR="007518A6" w:rsidRDefault="007518A6" w:rsidP="007518A6">
      <w:pPr>
        <w:pStyle w:val="Kop3vlaknastijlkop"/>
      </w:pPr>
      <w:r>
        <w:t>Beschikbaarheid</w:t>
      </w:r>
    </w:p>
    <w:p w14:paraId="5585EE81" w14:textId="77777777" w:rsidR="007518A6" w:rsidRDefault="007518A6" w:rsidP="007518A6">
      <w:r>
        <w:t>Wij kunnen doorheen het hele schooljaar lessen aanbieden. Voor de informatielessen zijn wij op dinsdag, donderdag en vrijdag beschikbaar. U kan zelf kiezen welke module er gepresenteerd wordt.</w:t>
      </w:r>
    </w:p>
    <w:p w14:paraId="426A165E" w14:textId="40E29EBB" w:rsidR="007518A6" w:rsidRDefault="007518A6" w:rsidP="007518A6">
      <w:pPr>
        <w:pStyle w:val="Kop3vlaknastijlkop"/>
      </w:pPr>
      <w:r>
        <w:t>Beschrijving bedrijf</w:t>
      </w:r>
    </w:p>
    <w:p w14:paraId="2E525BDA" w14:textId="77777777" w:rsidR="007518A6" w:rsidRDefault="007518A6" w:rsidP="007518A6">
      <w:r>
        <w:t>Ik zou mijn bedrijf beschrijven als een bedrijf dat nauw samenwerkt met scholen om zo een band te creëren tussen de leerlingen en informatica. Daarnaast willen we ook onze kennis en ervaring delen met eventueel potentiële informatici.</w:t>
      </w:r>
    </w:p>
    <w:p w14:paraId="50F050A3" w14:textId="03D2DE7E" w:rsidR="007518A6" w:rsidRDefault="00636F44" w:rsidP="00636F44">
      <w:pPr>
        <w:pStyle w:val="Kop3vlaknastijlkop"/>
      </w:pPr>
      <w:r>
        <w:lastRenderedPageBreak/>
        <w:t>Werknemers</w:t>
      </w:r>
    </w:p>
    <w:p w14:paraId="44E82770" w14:textId="77777777" w:rsidR="007518A6" w:rsidRPr="000E61C0" w:rsidRDefault="007518A6" w:rsidP="007518A6">
      <w:r>
        <w:t>Om deel te zijn van dit bedrijf moet je minstens een bachelorsdiploma Informatica kunnen voorleggen. Een educatieve opleiding is niet verplicht, maar kan handig zijn tijdens de lessen.</w:t>
      </w:r>
    </w:p>
    <w:p w14:paraId="179186AC" w14:textId="77777777" w:rsidR="007518A6" w:rsidRPr="007518A6" w:rsidRDefault="007518A6" w:rsidP="007518A6"/>
    <w:sectPr w:rsidR="007518A6" w:rsidRPr="007518A6" w:rsidSect="00D96726">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3550" w14:textId="77777777" w:rsidR="00BE4FA6" w:rsidRDefault="00BE4FA6">
      <w:r>
        <w:separator/>
      </w:r>
    </w:p>
  </w:endnote>
  <w:endnote w:type="continuationSeparator" w:id="0">
    <w:p w14:paraId="500E4F22" w14:textId="77777777" w:rsidR="00BE4FA6" w:rsidRDefault="00BE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17AAE" w14:textId="77777777" w:rsidR="00025D2B" w:rsidRDefault="00025D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7ADA" w14:textId="77777777" w:rsidR="00A2589D" w:rsidRPr="00D96726" w:rsidRDefault="00A2589D" w:rsidP="00D96726">
    <w:pPr>
      <w:pStyle w:val="Voettekst"/>
      <w:pBdr>
        <w:top w:val="single" w:sz="4" w:space="1" w:color="auto"/>
      </w:pBdr>
      <w:spacing w:before="240"/>
      <w:rPr>
        <w:sz w:val="20"/>
        <w:szCs w:val="20"/>
      </w:rPr>
    </w:pPr>
    <w:r w:rsidRPr="00D96726">
      <w:rPr>
        <w:sz w:val="20"/>
        <w:szCs w:val="20"/>
      </w:rPr>
      <w:tab/>
    </w:r>
    <w:r w:rsidR="00025D2B">
      <w:rPr>
        <w:sz w:val="20"/>
        <w:szCs w:val="20"/>
      </w:rPr>
      <w:t>[Typ hier de voettekst.]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39F8" w14:textId="77777777" w:rsidR="00025D2B" w:rsidRDefault="00025D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14D7" w14:textId="77777777" w:rsidR="00BE4FA6" w:rsidRDefault="00BE4FA6">
      <w:r>
        <w:separator/>
      </w:r>
    </w:p>
  </w:footnote>
  <w:footnote w:type="continuationSeparator" w:id="0">
    <w:p w14:paraId="61D3A4BD" w14:textId="77777777" w:rsidR="00BE4FA6" w:rsidRDefault="00BE4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A9C3" w14:textId="77777777" w:rsidR="00025D2B" w:rsidRDefault="00025D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8EC1" w14:textId="77777777" w:rsidR="00A2589D" w:rsidRPr="00D96726" w:rsidRDefault="00A2589D">
    <w:pPr>
      <w:pStyle w:val="Koptekst"/>
      <w:rPr>
        <w:sz w:val="20"/>
        <w:szCs w:val="20"/>
      </w:rPr>
    </w:pPr>
    <w:r w:rsidRPr="00D96726">
      <w:rPr>
        <w:sz w:val="20"/>
        <w:szCs w:val="20"/>
      </w:rPr>
      <w:tab/>
    </w:r>
    <w:r w:rsidRPr="00D96726">
      <w:rPr>
        <w:sz w:val="20"/>
        <w:szCs w:val="20"/>
      </w:rPr>
      <w:tab/>
    </w:r>
    <w:r w:rsidR="00D047CB" w:rsidRPr="00D96726">
      <w:rPr>
        <w:rStyle w:val="Paginanummer"/>
        <w:sz w:val="20"/>
        <w:szCs w:val="20"/>
      </w:rPr>
      <w:fldChar w:fldCharType="begin"/>
    </w:r>
    <w:r w:rsidRPr="00D96726">
      <w:rPr>
        <w:rStyle w:val="Paginanummer"/>
        <w:sz w:val="20"/>
        <w:szCs w:val="20"/>
      </w:rPr>
      <w:instrText xml:space="preserve"> PAGE </w:instrText>
    </w:r>
    <w:r w:rsidR="00D047CB" w:rsidRPr="00D96726">
      <w:rPr>
        <w:rStyle w:val="Paginanummer"/>
        <w:sz w:val="20"/>
        <w:szCs w:val="20"/>
      </w:rPr>
      <w:fldChar w:fldCharType="separate"/>
    </w:r>
    <w:r w:rsidR="004A4433">
      <w:rPr>
        <w:rStyle w:val="Paginanummer"/>
        <w:noProof/>
        <w:sz w:val="20"/>
        <w:szCs w:val="20"/>
      </w:rPr>
      <w:t>1</w:t>
    </w:r>
    <w:r w:rsidR="00D047CB" w:rsidRPr="00D96726">
      <w:rPr>
        <w:rStyle w:val="Paginanumm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0286" w14:textId="77777777" w:rsidR="00025D2B" w:rsidRDefault="00025D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AF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2171A8"/>
    <w:multiLevelType w:val="hybridMultilevel"/>
    <w:tmpl w:val="441C6584"/>
    <w:lvl w:ilvl="0" w:tplc="E3329DC0">
      <w:start w:val="1"/>
      <w:numFmt w:val="decimal"/>
      <w:pStyle w:val="lijstNummers"/>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2625DAD"/>
    <w:multiLevelType w:val="multilevel"/>
    <w:tmpl w:val="D2C2E6DA"/>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0"/>
      </w:pPr>
      <w:rPr>
        <w:rFonts w:hint="default"/>
      </w:rPr>
    </w:lvl>
    <w:lvl w:ilvl="2">
      <w:start w:val="1"/>
      <w:numFmt w:val="decimal"/>
      <w:pStyle w:val="Kop3"/>
      <w:lvlText w:val="%1.%2.%3"/>
      <w:lvlJc w:val="left"/>
      <w:pPr>
        <w:tabs>
          <w:tab w:val="num" w:pos="851"/>
        </w:tabs>
        <w:ind w:left="851" w:hanging="850"/>
      </w:pPr>
      <w:rPr>
        <w:rFonts w:hint="default"/>
      </w:rPr>
    </w:lvl>
    <w:lvl w:ilvl="3">
      <w:start w:val="1"/>
      <w:numFmt w:val="decimal"/>
      <w:pStyle w:val="Kop4"/>
      <w:lvlText w:val="%1.%2.%3.%4"/>
      <w:lvlJc w:val="left"/>
      <w:pPr>
        <w:tabs>
          <w:tab w:val="num" w:pos="0"/>
        </w:tabs>
        <w:ind w:left="709" w:hanging="708"/>
      </w:pPr>
      <w:rPr>
        <w:rFonts w:hint="default"/>
      </w:rPr>
    </w:lvl>
    <w:lvl w:ilvl="4">
      <w:start w:val="1"/>
      <w:numFmt w:val="decimal"/>
      <w:pStyle w:val="Kop5"/>
      <w:lvlText w:val="%1.%2.%3.%4.%5"/>
      <w:lvlJc w:val="left"/>
      <w:pPr>
        <w:tabs>
          <w:tab w:val="num" w:pos="0"/>
        </w:tabs>
        <w:ind w:left="3540" w:hanging="708"/>
      </w:pPr>
      <w:rPr>
        <w:rFonts w:hint="default"/>
      </w:rPr>
    </w:lvl>
    <w:lvl w:ilvl="5">
      <w:start w:val="1"/>
      <w:numFmt w:val="decimal"/>
      <w:pStyle w:val="Kop6"/>
      <w:lvlText w:val="%1.%2.%3.%4.%5.%6"/>
      <w:lvlJc w:val="left"/>
      <w:pPr>
        <w:tabs>
          <w:tab w:val="num" w:pos="0"/>
        </w:tabs>
        <w:ind w:left="4248" w:hanging="708"/>
      </w:pPr>
      <w:rPr>
        <w:rFonts w:hint="default"/>
      </w:rPr>
    </w:lvl>
    <w:lvl w:ilvl="6">
      <w:start w:val="1"/>
      <w:numFmt w:val="decimal"/>
      <w:pStyle w:val="Kop7"/>
      <w:lvlText w:val="%1.%2.%3.%4.%5.%6%7."/>
      <w:lvlJc w:val="left"/>
      <w:pPr>
        <w:tabs>
          <w:tab w:val="num" w:pos="0"/>
        </w:tabs>
        <w:ind w:left="4956" w:hanging="708"/>
      </w:pPr>
      <w:rPr>
        <w:rFonts w:hint="default"/>
      </w:rPr>
    </w:lvl>
    <w:lvl w:ilvl="7">
      <w:start w:val="1"/>
      <w:numFmt w:val="decimal"/>
      <w:pStyle w:val="Kop8"/>
      <w:lvlText w:val="%1.%2.%3.%4.%5.%6%7.%8."/>
      <w:lvlJc w:val="left"/>
      <w:pPr>
        <w:tabs>
          <w:tab w:val="num" w:pos="0"/>
        </w:tabs>
        <w:ind w:left="5664" w:hanging="708"/>
      </w:pPr>
      <w:rPr>
        <w:rFonts w:hint="default"/>
      </w:rPr>
    </w:lvl>
    <w:lvl w:ilvl="8">
      <w:start w:val="1"/>
      <w:numFmt w:val="decimal"/>
      <w:pStyle w:val="Kop9"/>
      <w:lvlText w:val="%1.%2.%3.%4.%5.%6%7.%8.%9"/>
      <w:lvlJc w:val="left"/>
      <w:pPr>
        <w:tabs>
          <w:tab w:val="num" w:pos="0"/>
        </w:tabs>
        <w:ind w:left="6372" w:hanging="708"/>
      </w:pPr>
      <w:rPr>
        <w:rFonts w:hint="default"/>
      </w:rPr>
    </w:lvl>
  </w:abstractNum>
  <w:abstractNum w:abstractNumId="3" w15:restartNumberingAfterBreak="0">
    <w:nsid w:val="2121242C"/>
    <w:multiLevelType w:val="hybridMultilevel"/>
    <w:tmpl w:val="C44E5C58"/>
    <w:lvl w:ilvl="0" w:tplc="AB6E36FA">
      <w:start w:val="1"/>
      <w:numFmt w:val="bullet"/>
      <w:lvlText w:val=""/>
      <w:lvlJc w:val="left"/>
      <w:pPr>
        <w:tabs>
          <w:tab w:val="num" w:pos="357"/>
        </w:tabs>
        <w:ind w:left="2880" w:hanging="288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44373"/>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6AD36EC"/>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C076A90"/>
    <w:multiLevelType w:val="hybridMultilevel"/>
    <w:tmpl w:val="24FE78B0"/>
    <w:lvl w:ilvl="0" w:tplc="8E46A99A">
      <w:start w:val="1"/>
      <w:numFmt w:val="bullet"/>
      <w:pStyle w:val="lijstOpsommingsteken"/>
      <w:lvlText w:val=""/>
      <w:lvlJc w:val="left"/>
      <w:pPr>
        <w:tabs>
          <w:tab w:val="num" w:pos="357"/>
        </w:tabs>
        <w:ind w:left="357" w:hanging="35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5877AE"/>
    <w:multiLevelType w:val="multilevel"/>
    <w:tmpl w:val="C44E5C58"/>
    <w:lvl w:ilvl="0">
      <w:start w:val="1"/>
      <w:numFmt w:val="bullet"/>
      <w:lvlText w:val=""/>
      <w:lvlJc w:val="left"/>
      <w:pPr>
        <w:tabs>
          <w:tab w:val="num" w:pos="357"/>
        </w:tabs>
        <w:ind w:left="2880" w:hanging="288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1A523A"/>
    <w:multiLevelType w:val="multilevel"/>
    <w:tmpl w:val="3A6E08B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2C766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D9C575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736972784">
    <w:abstractNumId w:val="2"/>
  </w:num>
  <w:num w:numId="2" w16cid:durableId="266931228">
    <w:abstractNumId w:val="9"/>
  </w:num>
  <w:num w:numId="3" w16cid:durableId="1151750546">
    <w:abstractNumId w:val="4"/>
  </w:num>
  <w:num w:numId="4" w16cid:durableId="1965236843">
    <w:abstractNumId w:val="10"/>
  </w:num>
  <w:num w:numId="5" w16cid:durableId="1152134549">
    <w:abstractNumId w:val="3"/>
  </w:num>
  <w:num w:numId="6" w16cid:durableId="877595031">
    <w:abstractNumId w:val="7"/>
  </w:num>
  <w:num w:numId="7" w16cid:durableId="118033992">
    <w:abstractNumId w:val="6"/>
  </w:num>
  <w:num w:numId="8" w16cid:durableId="66807515">
    <w:abstractNumId w:val="0"/>
  </w:num>
  <w:num w:numId="9" w16cid:durableId="1002971074">
    <w:abstractNumId w:val="8"/>
  </w:num>
  <w:num w:numId="10" w16cid:durableId="1745033851">
    <w:abstractNumId w:val="1"/>
  </w:num>
  <w:num w:numId="11" w16cid:durableId="685056525">
    <w:abstractNumId w:val="1"/>
    <w:lvlOverride w:ilvl="0">
      <w:startOverride w:val="1"/>
    </w:lvlOverride>
  </w:num>
  <w:num w:numId="12" w16cid:durableId="770315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A6"/>
    <w:rsid w:val="00024B57"/>
    <w:rsid w:val="00025D2B"/>
    <w:rsid w:val="000B7BFE"/>
    <w:rsid w:val="001247FC"/>
    <w:rsid w:val="00130492"/>
    <w:rsid w:val="00131DEF"/>
    <w:rsid w:val="00153523"/>
    <w:rsid w:val="001A4EC4"/>
    <w:rsid w:val="001D2071"/>
    <w:rsid w:val="002128B2"/>
    <w:rsid w:val="00230F77"/>
    <w:rsid w:val="00272E83"/>
    <w:rsid w:val="002B0551"/>
    <w:rsid w:val="002B1E8B"/>
    <w:rsid w:val="002B5949"/>
    <w:rsid w:val="002C2EE8"/>
    <w:rsid w:val="002D26F1"/>
    <w:rsid w:val="002F5108"/>
    <w:rsid w:val="00392B1C"/>
    <w:rsid w:val="003B468D"/>
    <w:rsid w:val="003D2CCB"/>
    <w:rsid w:val="00421EBD"/>
    <w:rsid w:val="004A4433"/>
    <w:rsid w:val="004C0F20"/>
    <w:rsid w:val="004C7C95"/>
    <w:rsid w:val="004E7792"/>
    <w:rsid w:val="005A5764"/>
    <w:rsid w:val="005B3DF8"/>
    <w:rsid w:val="005E5799"/>
    <w:rsid w:val="006220E0"/>
    <w:rsid w:val="00622B5F"/>
    <w:rsid w:val="00631B13"/>
    <w:rsid w:val="00636F44"/>
    <w:rsid w:val="00662595"/>
    <w:rsid w:val="0066642E"/>
    <w:rsid w:val="00690900"/>
    <w:rsid w:val="006936C6"/>
    <w:rsid w:val="006C63CB"/>
    <w:rsid w:val="006C7148"/>
    <w:rsid w:val="006F07A2"/>
    <w:rsid w:val="00716883"/>
    <w:rsid w:val="007518A6"/>
    <w:rsid w:val="007653F9"/>
    <w:rsid w:val="0078644A"/>
    <w:rsid w:val="007D55C6"/>
    <w:rsid w:val="007E3915"/>
    <w:rsid w:val="00816806"/>
    <w:rsid w:val="008461C5"/>
    <w:rsid w:val="00847593"/>
    <w:rsid w:val="0089200D"/>
    <w:rsid w:val="009633E2"/>
    <w:rsid w:val="00981D05"/>
    <w:rsid w:val="009F09DC"/>
    <w:rsid w:val="00A2589D"/>
    <w:rsid w:val="00A61068"/>
    <w:rsid w:val="00A72008"/>
    <w:rsid w:val="00A74ADE"/>
    <w:rsid w:val="00AF525D"/>
    <w:rsid w:val="00AF58FE"/>
    <w:rsid w:val="00AF7364"/>
    <w:rsid w:val="00B25E3A"/>
    <w:rsid w:val="00B51644"/>
    <w:rsid w:val="00B9588A"/>
    <w:rsid w:val="00BB3F83"/>
    <w:rsid w:val="00BC4465"/>
    <w:rsid w:val="00BD2BEB"/>
    <w:rsid w:val="00BE4FA6"/>
    <w:rsid w:val="00D047CB"/>
    <w:rsid w:val="00D4101E"/>
    <w:rsid w:val="00D46832"/>
    <w:rsid w:val="00D87EC3"/>
    <w:rsid w:val="00D96726"/>
    <w:rsid w:val="00D971B2"/>
    <w:rsid w:val="00DE12D2"/>
    <w:rsid w:val="00E079A6"/>
    <w:rsid w:val="00EB4BA8"/>
    <w:rsid w:val="00EC6657"/>
    <w:rsid w:val="00ED1775"/>
    <w:rsid w:val="00EE626C"/>
    <w:rsid w:val="00F30FB4"/>
    <w:rsid w:val="00F424E0"/>
    <w:rsid w:val="00F75421"/>
    <w:rsid w:val="00FA1880"/>
    <w:rsid w:val="00FB5834"/>
    <w:rsid w:val="00FC7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05023"/>
  <w15:docId w15:val="{3B0BC1E5-3E92-41FB-A7F2-F2AD085E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25E3A"/>
    <w:pPr>
      <w:spacing w:after="240"/>
    </w:pPr>
    <w:rPr>
      <w:rFonts w:ascii="Arial" w:hAnsi="Arial"/>
      <w:sz w:val="24"/>
      <w:szCs w:val="24"/>
      <w:lang w:eastAsia="nl-NL"/>
    </w:rPr>
  </w:style>
  <w:style w:type="paragraph" w:styleId="Kop1">
    <w:name w:val="heading 1"/>
    <w:basedOn w:val="Standaard"/>
    <w:next w:val="Standaard"/>
    <w:link w:val="Kop1Char"/>
    <w:uiPriority w:val="9"/>
    <w:qFormat/>
    <w:rsid w:val="001A4EC4"/>
    <w:pPr>
      <w:keepNext/>
      <w:numPr>
        <w:numId w:val="1"/>
      </w:numPr>
      <w:spacing w:before="480"/>
      <w:outlineLvl w:val="0"/>
    </w:pPr>
    <w:rPr>
      <w:rFonts w:cs="Arial"/>
      <w:b/>
      <w:bCs/>
      <w:kern w:val="32"/>
      <w:sz w:val="28"/>
      <w:szCs w:val="32"/>
    </w:rPr>
  </w:style>
  <w:style w:type="paragraph" w:styleId="Kop2">
    <w:name w:val="heading 2"/>
    <w:basedOn w:val="Standaard"/>
    <w:next w:val="Standaard"/>
    <w:uiPriority w:val="9"/>
    <w:qFormat/>
    <w:rsid w:val="00392B1C"/>
    <w:pPr>
      <w:keepNext/>
      <w:numPr>
        <w:ilvl w:val="1"/>
        <w:numId w:val="1"/>
      </w:numPr>
      <w:spacing w:before="480"/>
      <w:ind w:hanging="851"/>
      <w:outlineLvl w:val="1"/>
    </w:pPr>
    <w:rPr>
      <w:rFonts w:cs="Arial"/>
      <w:b/>
      <w:bCs/>
      <w:iCs/>
      <w:sz w:val="26"/>
      <w:szCs w:val="28"/>
    </w:rPr>
  </w:style>
  <w:style w:type="paragraph" w:styleId="Kop3">
    <w:name w:val="heading 3"/>
    <w:basedOn w:val="Standaard"/>
    <w:next w:val="Standaard"/>
    <w:uiPriority w:val="9"/>
    <w:qFormat/>
    <w:rsid w:val="00392B1C"/>
    <w:pPr>
      <w:keepNext/>
      <w:numPr>
        <w:ilvl w:val="2"/>
        <w:numId w:val="1"/>
      </w:numPr>
      <w:spacing w:before="480"/>
      <w:ind w:hanging="851"/>
      <w:outlineLvl w:val="2"/>
    </w:pPr>
    <w:rPr>
      <w:rFonts w:cs="Arial"/>
      <w:b/>
      <w:bCs/>
      <w:szCs w:val="26"/>
    </w:rPr>
  </w:style>
  <w:style w:type="paragraph" w:styleId="Kop4">
    <w:name w:val="heading 4"/>
    <w:basedOn w:val="Standaard"/>
    <w:next w:val="Standaard"/>
    <w:uiPriority w:val="9"/>
    <w:rsid w:val="001A4EC4"/>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uiPriority w:val="9"/>
    <w:qFormat/>
    <w:rsid w:val="001A4EC4"/>
    <w:pPr>
      <w:numPr>
        <w:ilvl w:val="4"/>
        <w:numId w:val="1"/>
      </w:numPr>
      <w:spacing w:before="240" w:after="60"/>
      <w:outlineLvl w:val="4"/>
    </w:pPr>
    <w:rPr>
      <w:b/>
      <w:bCs/>
      <w:i/>
      <w:iCs/>
      <w:sz w:val="26"/>
      <w:szCs w:val="26"/>
    </w:rPr>
  </w:style>
  <w:style w:type="paragraph" w:styleId="Kop6">
    <w:name w:val="heading 6"/>
    <w:basedOn w:val="Standaard"/>
    <w:next w:val="Standaard"/>
    <w:uiPriority w:val="9"/>
    <w:qFormat/>
    <w:rsid w:val="001A4EC4"/>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uiPriority w:val="9"/>
    <w:qFormat/>
    <w:rsid w:val="001A4EC4"/>
    <w:pPr>
      <w:numPr>
        <w:ilvl w:val="6"/>
        <w:numId w:val="1"/>
      </w:numPr>
      <w:spacing w:before="240" w:after="60"/>
      <w:outlineLvl w:val="6"/>
    </w:pPr>
    <w:rPr>
      <w:rFonts w:ascii="Times New Roman" w:hAnsi="Times New Roman"/>
    </w:rPr>
  </w:style>
  <w:style w:type="paragraph" w:styleId="Kop8">
    <w:name w:val="heading 8"/>
    <w:basedOn w:val="Standaard"/>
    <w:next w:val="Standaard"/>
    <w:uiPriority w:val="9"/>
    <w:qFormat/>
    <w:rsid w:val="001A4EC4"/>
    <w:pPr>
      <w:numPr>
        <w:ilvl w:val="7"/>
        <w:numId w:val="1"/>
      </w:numPr>
      <w:spacing w:before="240" w:after="60"/>
      <w:outlineLvl w:val="7"/>
    </w:pPr>
    <w:rPr>
      <w:rFonts w:ascii="Times New Roman" w:hAnsi="Times New Roman"/>
      <w:i/>
      <w:iCs/>
    </w:rPr>
  </w:style>
  <w:style w:type="paragraph" w:styleId="Kop9">
    <w:name w:val="heading 9"/>
    <w:basedOn w:val="Standaard"/>
    <w:next w:val="Standaard"/>
    <w:uiPriority w:val="9"/>
    <w:qFormat/>
    <w:rsid w:val="001A4EC4"/>
    <w:pPr>
      <w:numPr>
        <w:ilvl w:val="8"/>
        <w:numId w:val="1"/>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96726"/>
    <w:pPr>
      <w:tabs>
        <w:tab w:val="center" w:pos="4536"/>
        <w:tab w:val="right" w:pos="9072"/>
      </w:tabs>
    </w:pPr>
  </w:style>
  <w:style w:type="paragraph" w:styleId="Voettekst">
    <w:name w:val="footer"/>
    <w:basedOn w:val="Standaard"/>
    <w:rsid w:val="00D96726"/>
    <w:pPr>
      <w:tabs>
        <w:tab w:val="center" w:pos="4536"/>
        <w:tab w:val="right" w:pos="9072"/>
      </w:tabs>
    </w:pPr>
  </w:style>
  <w:style w:type="character" w:styleId="Paginanummer">
    <w:name w:val="page number"/>
    <w:basedOn w:val="Standaardalinea-lettertype"/>
    <w:rsid w:val="00D96726"/>
  </w:style>
  <w:style w:type="paragraph" w:customStyle="1" w:styleId="KopGeenNummering">
    <w:name w:val="KopGeenNummering"/>
    <w:basedOn w:val="Kop1"/>
    <w:next w:val="Standaard"/>
    <w:qFormat/>
    <w:rsid w:val="00392B1C"/>
    <w:pPr>
      <w:numPr>
        <w:numId w:val="0"/>
      </w:numPr>
    </w:pPr>
  </w:style>
  <w:style w:type="paragraph" w:customStyle="1" w:styleId="lijstNummers">
    <w:name w:val="lijstNummers"/>
    <w:basedOn w:val="Standaard"/>
    <w:qFormat/>
    <w:rsid w:val="00024B57"/>
    <w:pPr>
      <w:keepLines/>
      <w:numPr>
        <w:numId w:val="10"/>
      </w:numPr>
      <w:contextualSpacing/>
    </w:pPr>
  </w:style>
  <w:style w:type="paragraph" w:customStyle="1" w:styleId="lijstOpsommingsteken">
    <w:name w:val="lijstOpsommingsteken"/>
    <w:basedOn w:val="lijstNummers"/>
    <w:qFormat/>
    <w:rsid w:val="00A74ADE"/>
    <w:pPr>
      <w:numPr>
        <w:numId w:val="7"/>
      </w:numPr>
    </w:pPr>
  </w:style>
  <w:style w:type="paragraph" w:styleId="Eindnoottekst">
    <w:name w:val="endnote text"/>
    <w:basedOn w:val="Standaard"/>
    <w:link w:val="EindnoottekstChar"/>
    <w:rsid w:val="00024B57"/>
    <w:rPr>
      <w:sz w:val="20"/>
      <w:szCs w:val="20"/>
    </w:rPr>
  </w:style>
  <w:style w:type="character" w:customStyle="1" w:styleId="EindnoottekstChar">
    <w:name w:val="Eindnoottekst Char"/>
    <w:basedOn w:val="Standaardalinea-lettertype"/>
    <w:link w:val="Eindnoottekst"/>
    <w:rsid w:val="00024B57"/>
    <w:rPr>
      <w:rFonts w:ascii="Arial" w:hAnsi="Arial"/>
      <w:lang w:eastAsia="nl-NL"/>
    </w:rPr>
  </w:style>
  <w:style w:type="character" w:styleId="Eindnootmarkering">
    <w:name w:val="endnote reference"/>
    <w:basedOn w:val="Standaardalinea-lettertype"/>
    <w:rsid w:val="00024B57"/>
    <w:rPr>
      <w:vertAlign w:val="superscript"/>
    </w:rPr>
  </w:style>
  <w:style w:type="paragraph" w:styleId="Voetnoottekst">
    <w:name w:val="footnote text"/>
    <w:basedOn w:val="Standaard"/>
    <w:link w:val="VoetnoottekstChar"/>
    <w:rsid w:val="006C7148"/>
    <w:pPr>
      <w:tabs>
        <w:tab w:val="left" w:pos="357"/>
      </w:tabs>
      <w:ind w:left="357" w:hanging="357"/>
    </w:pPr>
    <w:rPr>
      <w:sz w:val="20"/>
      <w:szCs w:val="20"/>
    </w:rPr>
  </w:style>
  <w:style w:type="character" w:customStyle="1" w:styleId="VoetnoottekstChar">
    <w:name w:val="Voetnoottekst Char"/>
    <w:basedOn w:val="Standaardalinea-lettertype"/>
    <w:link w:val="Voetnoottekst"/>
    <w:rsid w:val="006C7148"/>
    <w:rPr>
      <w:rFonts w:ascii="Arial" w:hAnsi="Arial"/>
      <w:lang w:eastAsia="nl-NL"/>
    </w:rPr>
  </w:style>
  <w:style w:type="character" w:styleId="Voetnootmarkering">
    <w:name w:val="footnote reference"/>
    <w:basedOn w:val="Standaardalinea-lettertype"/>
    <w:rsid w:val="00024B57"/>
    <w:rPr>
      <w:vertAlign w:val="superscript"/>
    </w:rPr>
  </w:style>
  <w:style w:type="paragraph" w:customStyle="1" w:styleId="Kopje4ZonderKopnummering">
    <w:name w:val="Kopje4ZonderKopnummering"/>
    <w:basedOn w:val="Standaard"/>
    <w:next w:val="Standaard"/>
    <w:qFormat/>
    <w:rsid w:val="00816806"/>
    <w:rPr>
      <w:b/>
    </w:rPr>
  </w:style>
  <w:style w:type="paragraph" w:styleId="Ballontekst">
    <w:name w:val="Balloon Text"/>
    <w:basedOn w:val="Standaard"/>
    <w:link w:val="BallontekstChar"/>
    <w:rsid w:val="006C7148"/>
    <w:pPr>
      <w:spacing w:after="0"/>
    </w:pPr>
    <w:rPr>
      <w:rFonts w:ascii="Tahoma" w:hAnsi="Tahoma" w:cs="Tahoma"/>
      <w:sz w:val="16"/>
      <w:szCs w:val="16"/>
    </w:rPr>
  </w:style>
  <w:style w:type="character" w:customStyle="1" w:styleId="BallontekstChar">
    <w:name w:val="Ballontekst Char"/>
    <w:basedOn w:val="Standaardalinea-lettertype"/>
    <w:link w:val="Ballontekst"/>
    <w:rsid w:val="006C7148"/>
    <w:rPr>
      <w:rFonts w:ascii="Tahoma" w:hAnsi="Tahoma" w:cs="Tahoma"/>
      <w:sz w:val="16"/>
      <w:szCs w:val="16"/>
      <w:lang w:eastAsia="nl-NL"/>
    </w:rPr>
  </w:style>
  <w:style w:type="character" w:customStyle="1" w:styleId="Kop1Char">
    <w:name w:val="Kop 1 Char"/>
    <w:basedOn w:val="Standaardalinea-lettertype"/>
    <w:link w:val="Kop1"/>
    <w:rsid w:val="00421EBD"/>
    <w:rPr>
      <w:rFonts w:ascii="Arial" w:hAnsi="Arial" w:cs="Arial"/>
      <w:b/>
      <w:bCs/>
      <w:kern w:val="32"/>
      <w:sz w:val="28"/>
      <w:szCs w:val="32"/>
      <w:lang w:eastAsia="nl-NL"/>
    </w:rPr>
  </w:style>
  <w:style w:type="paragraph" w:customStyle="1" w:styleId="Kop2vlaknastijlkop">
    <w:name w:val="Kop 2 vlak na stijl 'kop'"/>
    <w:basedOn w:val="Kop2"/>
    <w:next w:val="Standaard"/>
    <w:qFormat/>
    <w:rsid w:val="002128B2"/>
    <w:pPr>
      <w:spacing w:before="240"/>
    </w:pPr>
  </w:style>
  <w:style w:type="paragraph" w:customStyle="1" w:styleId="Kop3vlaknastijlkop">
    <w:name w:val="Kop 3 vlak na stijl 'kop'"/>
    <w:basedOn w:val="Kop3"/>
    <w:next w:val="Standaard"/>
    <w:qFormat/>
    <w:rsid w:val="00421EBD"/>
    <w:pPr>
      <w:spacing w:before="240"/>
    </w:pPr>
  </w:style>
  <w:style w:type="paragraph" w:customStyle="1" w:styleId="Kop1vlaknastijlkop">
    <w:name w:val="Kop 1 vlak na stijl 'kop'"/>
    <w:basedOn w:val="Kop1"/>
    <w:next w:val="Standaard"/>
    <w:qFormat/>
    <w:rsid w:val="00B9588A"/>
    <w:pPr>
      <w:spacing w:before="240"/>
    </w:pPr>
  </w:style>
  <w:style w:type="paragraph" w:customStyle="1" w:styleId="Kop3directnaKop2">
    <w:name w:val="Kop 3 direct na Kop 2"/>
    <w:basedOn w:val="Kop3"/>
    <w:next w:val="Standaard"/>
    <w:qFormat/>
    <w:rsid w:val="007518A6"/>
    <w:pPr>
      <w:keepLines/>
      <w:widowControl w:val="0"/>
      <w:tabs>
        <w:tab w:val="left" w:pos="851"/>
        <w:tab w:val="right" w:pos="8901"/>
      </w:tabs>
      <w:spacing w:before="240"/>
    </w:pPr>
    <w:rPr>
      <w:rFonts w:ascii="Verdana" w:eastAsiaTheme="majorEastAsia" w:hAnsi="Verdana" w:cstheme="majorBidi"/>
      <w:bCs w:val="0"/>
      <w:color w:val="808080" w:themeColor="background1"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31817\Downloads\SjabloonVoorTaken-leeg-v76%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6CDBD4FBF8946AC0569BBD745D02A" ma:contentTypeVersion="9" ma:contentTypeDescription="Een nieuw document maken." ma:contentTypeScope="" ma:versionID="0540a50dde030ee23f8f56a9a101ddb8">
  <xsd:schema xmlns:xsd="http://www.w3.org/2001/XMLSchema" xmlns:xs="http://www.w3.org/2001/XMLSchema" xmlns:p="http://schemas.microsoft.com/office/2006/metadata/properties" xmlns:ns3="007b3cbe-b115-42d1-83bc-e1d533c01a42" targetNamespace="http://schemas.microsoft.com/office/2006/metadata/properties" ma:root="true" ma:fieldsID="6788ad0818484858956a6f53bd50a806" ns3:_="">
    <xsd:import namespace="007b3cbe-b115-42d1-83bc-e1d533c01a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b3cbe-b115-42d1-83bc-e1d533c01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380CCA-4892-4E43-B3B3-EEBFE7F6C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b3cbe-b115-42d1-83bc-e1d533c01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9874DC-8169-4890-91BA-DD1C3982C5E1}">
  <ds:schemaRefs>
    <ds:schemaRef ds:uri="http://schemas.openxmlformats.org/officeDocument/2006/bibliography"/>
  </ds:schemaRefs>
</ds:datastoreItem>
</file>

<file path=customXml/itemProps3.xml><?xml version="1.0" encoding="utf-8"?>
<ds:datastoreItem xmlns:ds="http://schemas.openxmlformats.org/officeDocument/2006/customXml" ds:itemID="{AAC48525-4BDE-48B7-98DF-FC686CFDAE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6D2638-300D-4148-8D91-00A37ED2F0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SjabloonVoorTaken-leeg-v76 (1).dotx</Template>
  <TotalTime>3</TotalTime>
  <Pages>2</Pages>
  <Words>331</Words>
  <Characters>1825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J</vt:lpstr>
    </vt:vector>
  </TitlesOfParts>
  <Company>THUIS</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Mathias Verhoeven</dc:creator>
  <cp:lastModifiedBy>Mathias Verhoeven</cp:lastModifiedBy>
  <cp:revision>3</cp:revision>
  <cp:lastPrinted>2013-10-01T18:59:00Z</cp:lastPrinted>
  <dcterms:created xsi:type="dcterms:W3CDTF">2022-09-12T11:15:00Z</dcterms:created>
  <dcterms:modified xsi:type="dcterms:W3CDTF">2022-09-19T11:22:00Z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0x0101007E16CDBD4FBF8946AC0569BBD745D02A</vt:lpwstr>
  </property>
</Properties>
</file>