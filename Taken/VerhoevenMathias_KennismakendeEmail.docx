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5D71" w14:textId="77777777" w:rsidR="00EE4A6B" w:rsidRPr="00C013D4" w:rsidRDefault="009B4F50" w:rsidP="00E51C33">
      <w:pPr>
        <w:rPr>
          <w:rFonts w:cs="Arial"/>
          <w:color w:val="000000"/>
          <w:szCs w:val="24"/>
        </w:rPr>
      </w:pPr>
      <w:r w:rsidRPr="009B4F50">
        <w:rPr>
          <w:noProof/>
        </w:rPr>
        <w:drawing>
          <wp:anchor distT="0" distB="0" distL="114300" distR="114300" simplePos="0" relativeHeight="251670528" behindDoc="1" locked="0" layoutInCell="1" allowOverlap="1" wp14:anchorId="57BCE3C0" wp14:editId="047A31F1">
            <wp:simplePos x="0" y="0"/>
            <wp:positionH relativeFrom="page">
              <wp:posOffset>-21590</wp:posOffset>
            </wp:positionH>
            <wp:positionV relativeFrom="paragraph">
              <wp:posOffset>-705485</wp:posOffset>
            </wp:positionV>
            <wp:extent cx="7560000" cy="10688400"/>
            <wp:effectExtent l="0" t="0" r="3175" b="0"/>
            <wp:wrapNone/>
            <wp:docPr id="44" name="Picture 44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ACKG_Tekengebied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5835B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16DD0298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37B92E1A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562A6DB7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34BFF041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4270C13C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7AB1E98B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16597608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0111C031" w14:textId="77777777" w:rsidR="006F5159" w:rsidRDefault="006F5159" w:rsidP="00EE4A6B">
      <w:pPr>
        <w:jc w:val="center"/>
        <w:rPr>
          <w:rFonts w:cs="Arial"/>
          <w:color w:val="000000"/>
          <w:szCs w:val="24"/>
        </w:rPr>
      </w:pPr>
    </w:p>
    <w:p w14:paraId="2106BC85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1A7AEDF2" w14:textId="2ABE770F" w:rsidR="00EE4A6B" w:rsidRPr="00C013D4" w:rsidRDefault="00C8566A" w:rsidP="00960D98">
      <w:pPr>
        <w:pStyle w:val="Titel"/>
      </w:pPr>
      <w:r>
        <w:t>Nederlands</w:t>
      </w:r>
    </w:p>
    <w:p w14:paraId="790721A8" w14:textId="7E6DFD7B" w:rsidR="00EE4A6B" w:rsidRPr="00C013D4" w:rsidRDefault="00C8566A" w:rsidP="00960D98">
      <w:pPr>
        <w:pStyle w:val="Subtitel"/>
      </w:pPr>
      <w:r>
        <w:t>Kennismakende e-mail</w:t>
      </w:r>
    </w:p>
    <w:p w14:paraId="21A33031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0C7C974E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22C53419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026C75BB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15ED47D3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4AE928AB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6DCA0FBF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7BCAF43D" w14:textId="77777777" w:rsidR="00EE4A6B" w:rsidRPr="00C013D4" w:rsidRDefault="00EE4A6B" w:rsidP="00EE4A6B">
      <w:pPr>
        <w:jc w:val="center"/>
        <w:rPr>
          <w:rFonts w:cs="Arial"/>
          <w:color w:val="000000"/>
          <w:szCs w:val="24"/>
        </w:rPr>
      </w:pPr>
    </w:p>
    <w:p w14:paraId="3408D10E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5148DA88" w14:textId="77777777" w:rsidR="00EE4A6B" w:rsidRDefault="00EE4A6B" w:rsidP="00EE4A6B">
      <w:pPr>
        <w:jc w:val="center"/>
        <w:rPr>
          <w:rFonts w:cs="Arial"/>
          <w:color w:val="000000"/>
          <w:szCs w:val="24"/>
        </w:rPr>
      </w:pPr>
    </w:p>
    <w:p w14:paraId="72F46214" w14:textId="77777777" w:rsidR="006F5159" w:rsidRDefault="006F5159" w:rsidP="00EE4A6B">
      <w:pPr>
        <w:jc w:val="center"/>
        <w:rPr>
          <w:rFonts w:cs="Arial"/>
          <w:color w:val="000000"/>
          <w:szCs w:val="24"/>
        </w:rPr>
      </w:pPr>
    </w:p>
    <w:p w14:paraId="24638ED5" w14:textId="77777777" w:rsidR="00011972" w:rsidRPr="00C013D4" w:rsidRDefault="00011972" w:rsidP="00EE4A6B">
      <w:pPr>
        <w:jc w:val="center"/>
        <w:rPr>
          <w:rFonts w:cs="Arial"/>
          <w:color w:val="000000"/>
          <w:szCs w:val="24"/>
        </w:rPr>
      </w:pPr>
    </w:p>
    <w:p w14:paraId="1A6B34B5" w14:textId="38B463FA" w:rsidR="009B4F50" w:rsidRPr="009B4F50" w:rsidRDefault="00EE4A6B" w:rsidP="009B4F50">
      <w:pPr>
        <w:tabs>
          <w:tab w:val="right" w:pos="8901"/>
        </w:tabs>
        <w:jc w:val="right"/>
        <w:rPr>
          <w:rFonts w:cs="Arial"/>
          <w:color w:val="808080" w:themeColor="background1" w:themeShade="80"/>
          <w:szCs w:val="24"/>
        </w:rPr>
      </w:pPr>
      <w:r w:rsidRPr="009B4F50">
        <w:rPr>
          <w:rFonts w:cs="Arial"/>
          <w:color w:val="808080" w:themeColor="background1" w:themeShade="80"/>
          <w:szCs w:val="24"/>
        </w:rPr>
        <w:t xml:space="preserve">Naam: </w:t>
      </w:r>
      <w:r w:rsidR="00C8566A">
        <w:t>Mathias Verhoeven</w:t>
      </w:r>
    </w:p>
    <w:p w14:paraId="1DD1C77E" w14:textId="675B8B1E" w:rsidR="009B4F50" w:rsidRPr="009B4F50" w:rsidRDefault="00EE4A6B" w:rsidP="009B4F50">
      <w:pPr>
        <w:tabs>
          <w:tab w:val="right" w:pos="8901"/>
        </w:tabs>
        <w:jc w:val="right"/>
        <w:rPr>
          <w:rFonts w:cs="Arial"/>
          <w:color w:val="808080" w:themeColor="background1" w:themeShade="80"/>
          <w:szCs w:val="24"/>
        </w:rPr>
      </w:pPr>
      <w:r w:rsidRPr="009B4F50">
        <w:rPr>
          <w:rFonts w:cs="Arial"/>
          <w:color w:val="808080" w:themeColor="background1" w:themeShade="80"/>
          <w:szCs w:val="24"/>
        </w:rPr>
        <w:t xml:space="preserve">Klas: </w:t>
      </w:r>
      <w:r w:rsidR="00C8566A">
        <w:t>6IB</w:t>
      </w:r>
    </w:p>
    <w:p w14:paraId="13DEE80B" w14:textId="0A76BCD4" w:rsidR="00EE4A6B" w:rsidRPr="009B4F50" w:rsidRDefault="00EE4A6B" w:rsidP="009B4F50">
      <w:pPr>
        <w:tabs>
          <w:tab w:val="right" w:pos="8901"/>
        </w:tabs>
        <w:jc w:val="right"/>
        <w:rPr>
          <w:rFonts w:cs="Arial"/>
          <w:color w:val="808080" w:themeColor="background1" w:themeShade="80"/>
          <w:szCs w:val="24"/>
        </w:rPr>
        <w:sectPr w:rsidR="00EE4A6B" w:rsidRPr="009B4F50" w:rsidSect="00EE4A6B">
          <w:pgSz w:w="11906" w:h="16838"/>
          <w:pgMar w:top="1134" w:right="1134" w:bottom="1134" w:left="1871" w:header="709" w:footer="709" w:gutter="0"/>
          <w:cols w:space="708"/>
          <w:docGrid w:linePitch="360"/>
        </w:sectPr>
      </w:pPr>
      <w:r w:rsidRPr="009B4F50">
        <w:rPr>
          <w:rFonts w:cs="Arial"/>
          <w:color w:val="808080" w:themeColor="background1" w:themeShade="80"/>
          <w:szCs w:val="24"/>
        </w:rPr>
        <w:t xml:space="preserve">Schooljaar: </w:t>
      </w:r>
      <w:r w:rsidR="00C8566A">
        <w:t>2022-2023</w:t>
      </w:r>
    </w:p>
    <w:p w14:paraId="6978BB78" w14:textId="5A1276A1" w:rsidR="009721F8" w:rsidRDefault="00C8566A" w:rsidP="00D40731">
      <w:r>
        <w:lastRenderedPageBreak/>
        <w:t>Geachte</w:t>
      </w:r>
    </w:p>
    <w:p w14:paraId="4CBFA6B9" w14:textId="77777777" w:rsidR="00C44AA9" w:rsidRDefault="00C44AA9" w:rsidP="00D40731"/>
    <w:p w14:paraId="5B0502C0" w14:textId="72545E84" w:rsidR="00C8566A" w:rsidRDefault="00C8566A" w:rsidP="00D40731">
      <w:r>
        <w:t xml:space="preserve">Mijn naam is Mathias Verhoeven en ik stuur deze mail om de diensten van mijn bedrijf aan te bieden. Vinc </w:t>
      </w:r>
      <w:r w:rsidR="00A212A8">
        <w:t>biedt informatielessen</w:t>
      </w:r>
      <w:r w:rsidR="00FB0047">
        <w:t xml:space="preserve"> aan voor de leerlingen van de tweede graad</w:t>
      </w:r>
      <w:r w:rsidR="005A1FA7">
        <w:t xml:space="preserve"> over informatica</w:t>
      </w:r>
      <w:r w:rsidR="00FB0047">
        <w:t xml:space="preserve">. </w:t>
      </w:r>
    </w:p>
    <w:p w14:paraId="12A7B9F2" w14:textId="25F47148" w:rsidR="003C293F" w:rsidRDefault="005128E2" w:rsidP="00D40731">
      <w:r>
        <w:t xml:space="preserve">Graag </w:t>
      </w:r>
      <w:r w:rsidR="00973C41">
        <w:t>zou ik op uw school deze lessen willen komen geven om zo de interesse bij de leerlingen op te wekken.</w:t>
      </w:r>
      <w:r w:rsidR="004F1598">
        <w:t xml:space="preserve"> </w:t>
      </w:r>
      <w:r w:rsidR="006F6979">
        <w:t xml:space="preserve">Indien u geïnteresseerd bent of meer informatie wenst te bekomen, kom ik graag langs voor </w:t>
      </w:r>
      <w:r w:rsidR="00891FD8">
        <w:t xml:space="preserve">een </w:t>
      </w:r>
      <w:r w:rsidR="006F6979">
        <w:t>uitgebreid</w:t>
      </w:r>
      <w:r w:rsidR="00891FD8">
        <w:t xml:space="preserve"> gesprek</w:t>
      </w:r>
      <w:r w:rsidR="00C52015">
        <w:t xml:space="preserve">. </w:t>
      </w:r>
    </w:p>
    <w:p w14:paraId="6E4E5316" w14:textId="77777777" w:rsidR="004B64C2" w:rsidRDefault="004B64C2" w:rsidP="00D40731">
      <w:r>
        <w:t>Met vriendelijke groet</w:t>
      </w:r>
    </w:p>
    <w:p w14:paraId="06D27B82" w14:textId="77777777" w:rsidR="00562897" w:rsidRDefault="00562897" w:rsidP="00D40731"/>
    <w:p w14:paraId="23596361" w14:textId="7BDC578D" w:rsidR="00C44AA9" w:rsidRDefault="003102EA" w:rsidP="00D40731">
      <w:r>
        <w:br/>
        <w:t>Mathias Verhoeven</w:t>
      </w:r>
      <w:r w:rsidR="00562897">
        <w:br/>
      </w:r>
      <w:r w:rsidR="00571DA6">
        <w:t>M</w:t>
      </w:r>
      <w:r w:rsidR="00BE2A9B">
        <w:t>athias</w:t>
      </w:r>
      <w:r w:rsidR="00571DA6">
        <w:t>V</w:t>
      </w:r>
      <w:r w:rsidR="00BE2A9B">
        <w:t>erhoeven</w:t>
      </w:r>
      <w:r w:rsidR="00571DA6">
        <w:t>.Vinc</w:t>
      </w:r>
      <w:r w:rsidR="0096787E">
        <w:t>@</w:t>
      </w:r>
      <w:r w:rsidR="004F60B6">
        <w:t>g</w:t>
      </w:r>
      <w:r w:rsidR="00BE2A9B">
        <w:t>mail.com</w:t>
      </w:r>
      <w:r w:rsidR="00C44AA9">
        <w:br/>
        <w:t>0491885153</w:t>
      </w:r>
    </w:p>
    <w:sectPr w:rsidR="00C44AA9" w:rsidSect="00EE4A6B">
      <w:headerReference w:type="default" r:id="rId9"/>
      <w:footerReference w:type="default" r:id="rId10"/>
      <w:pgSz w:w="11906" w:h="16838"/>
      <w:pgMar w:top="1134" w:right="1134" w:bottom="1134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34046" w14:textId="77777777" w:rsidR="009431CC" w:rsidRDefault="009431CC" w:rsidP="00D93956">
      <w:pPr>
        <w:spacing w:after="0"/>
      </w:pPr>
      <w:r>
        <w:separator/>
      </w:r>
    </w:p>
  </w:endnote>
  <w:endnote w:type="continuationSeparator" w:id="0">
    <w:p w14:paraId="77ADF014" w14:textId="77777777" w:rsidR="009431CC" w:rsidRDefault="009431CC" w:rsidP="00D93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0CFA" w14:textId="77777777" w:rsidR="00D93956" w:rsidRPr="00D40731" w:rsidRDefault="00D40731" w:rsidP="00D40731">
    <w:pPr>
      <w:jc w:val="right"/>
      <w:rPr>
        <w:color w:val="808080" w:themeColor="background1" w:themeShade="80"/>
        <w:sz w:val="16"/>
        <w:szCs w:val="18"/>
      </w:rPr>
    </w:pPr>
    <w:r>
      <w:rPr>
        <w:noProof/>
        <w:color w:val="FFFFFF" w:themeColor="background1"/>
        <w:sz w:val="16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47CA17" wp14:editId="43209552">
              <wp:simplePos x="0" y="0"/>
              <wp:positionH relativeFrom="column">
                <wp:posOffset>-39370</wp:posOffset>
              </wp:positionH>
              <wp:positionV relativeFrom="paragraph">
                <wp:posOffset>70012</wp:posOffset>
              </wp:positionV>
              <wp:extent cx="5518298" cy="0"/>
              <wp:effectExtent l="0" t="0" r="0" b="0"/>
              <wp:wrapNone/>
              <wp:docPr id="1" name="Rechte verbindingslijn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8298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0897A1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5.5pt" to="431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" strokecolor="#7f7f7f [1612]" strokeweight="1pt">
              <v:stroke joinstyle="miter"/>
            </v:line>
          </w:pict>
        </mc:Fallback>
      </mc:AlternateContent>
    </w:r>
    <w:r w:rsidRPr="00D40731">
      <w:rPr>
        <w:color w:val="808080" w:themeColor="background1" w:themeShade="80"/>
        <w:sz w:val="16"/>
        <w:szCs w:val="18"/>
      </w:rPr>
      <w:fldChar w:fldCharType="begin"/>
    </w:r>
    <w:r w:rsidRPr="00D40731">
      <w:rPr>
        <w:color w:val="808080" w:themeColor="background1" w:themeShade="80"/>
        <w:sz w:val="16"/>
        <w:szCs w:val="18"/>
      </w:rPr>
      <w:instrText>PAGE   \* MERGEFORMAT</w:instrText>
    </w:r>
    <w:r w:rsidRPr="00D40731">
      <w:rPr>
        <w:color w:val="808080" w:themeColor="background1" w:themeShade="80"/>
        <w:sz w:val="16"/>
        <w:szCs w:val="18"/>
      </w:rPr>
      <w:fldChar w:fldCharType="separate"/>
    </w:r>
    <w:r w:rsidRPr="00D40731">
      <w:rPr>
        <w:color w:val="808080" w:themeColor="background1" w:themeShade="80"/>
        <w:sz w:val="16"/>
        <w:szCs w:val="18"/>
      </w:rPr>
      <w:t>1</w:t>
    </w:r>
    <w:r w:rsidRPr="00D40731">
      <w:rPr>
        <w:color w:val="808080" w:themeColor="background1" w:themeShade="8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F6F14" w14:textId="77777777" w:rsidR="009431CC" w:rsidRDefault="009431CC" w:rsidP="00D93956">
      <w:pPr>
        <w:spacing w:after="0"/>
      </w:pPr>
      <w:r>
        <w:separator/>
      </w:r>
    </w:p>
  </w:footnote>
  <w:footnote w:type="continuationSeparator" w:id="0">
    <w:p w14:paraId="03E37801" w14:textId="77777777" w:rsidR="009431CC" w:rsidRDefault="009431CC" w:rsidP="00D939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8DEF" w14:textId="77777777" w:rsidR="00D93956" w:rsidRPr="00D93956" w:rsidRDefault="00D93956" w:rsidP="00D9395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CE1F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6A11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1A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B21E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420E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D420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7E62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2E0C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8C42DA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9" w15:restartNumberingAfterBreak="0">
    <w:nsid w:val="FFFFFF89"/>
    <w:multiLevelType w:val="singleLevel"/>
    <w:tmpl w:val="C8BA3BB8"/>
    <w:lvl w:ilvl="0">
      <w:start w:val="1"/>
      <w:numFmt w:val="bullet"/>
      <w:pStyle w:val="Lijstopsomteken"/>
      <w:lvlText w:val="-"/>
      <w:lvlJc w:val="left"/>
      <w:pPr>
        <w:ind w:left="360" w:hanging="360"/>
      </w:pPr>
      <w:rPr>
        <w:rFonts w:ascii="Verdana" w:hAnsi="Verdana" w:hint="default"/>
      </w:rPr>
    </w:lvl>
  </w:abstractNum>
  <w:abstractNum w:abstractNumId="10" w15:restartNumberingAfterBreak="0">
    <w:nsid w:val="36AD36EC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1324968502">
    <w:abstractNumId w:val="9"/>
  </w:num>
  <w:num w:numId="2" w16cid:durableId="1772814774">
    <w:abstractNumId w:val="7"/>
  </w:num>
  <w:num w:numId="3" w16cid:durableId="21055409">
    <w:abstractNumId w:val="6"/>
  </w:num>
  <w:num w:numId="4" w16cid:durableId="1112553293">
    <w:abstractNumId w:val="5"/>
  </w:num>
  <w:num w:numId="5" w16cid:durableId="647709572">
    <w:abstractNumId w:val="4"/>
  </w:num>
  <w:num w:numId="6" w16cid:durableId="754782201">
    <w:abstractNumId w:val="8"/>
  </w:num>
  <w:num w:numId="7" w16cid:durableId="537595766">
    <w:abstractNumId w:val="3"/>
  </w:num>
  <w:num w:numId="8" w16cid:durableId="2141654461">
    <w:abstractNumId w:val="2"/>
  </w:num>
  <w:num w:numId="9" w16cid:durableId="981731813">
    <w:abstractNumId w:val="1"/>
  </w:num>
  <w:num w:numId="10" w16cid:durableId="1683971413">
    <w:abstractNumId w:val="0"/>
  </w:num>
  <w:num w:numId="11" w16cid:durableId="8804765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IyJK0JnNW/wE9orF3KUQk4Yiii81KKPeYTC+KoRImOtXPFpbMWN++hoHmEsFa+T9UfzxPbP+bDTNFvU2w095ug==" w:salt="p3NcJ3FC7Bpx/VqqRN1vQ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6A"/>
    <w:rsid w:val="00011972"/>
    <w:rsid w:val="0002078C"/>
    <w:rsid w:val="0004333C"/>
    <w:rsid w:val="00057086"/>
    <w:rsid w:val="000676F7"/>
    <w:rsid w:val="000F6F30"/>
    <w:rsid w:val="00171CF3"/>
    <w:rsid w:val="00186495"/>
    <w:rsid w:val="001A0879"/>
    <w:rsid w:val="001A4952"/>
    <w:rsid w:val="001E20B5"/>
    <w:rsid w:val="0022535A"/>
    <w:rsid w:val="00231A4D"/>
    <w:rsid w:val="002843C5"/>
    <w:rsid w:val="003102EA"/>
    <w:rsid w:val="00330757"/>
    <w:rsid w:val="003761C3"/>
    <w:rsid w:val="00387206"/>
    <w:rsid w:val="003A3B9E"/>
    <w:rsid w:val="003B0477"/>
    <w:rsid w:val="003C293F"/>
    <w:rsid w:val="00402AFF"/>
    <w:rsid w:val="00456A77"/>
    <w:rsid w:val="00465F90"/>
    <w:rsid w:val="004B64C2"/>
    <w:rsid w:val="004E2E41"/>
    <w:rsid w:val="004F1598"/>
    <w:rsid w:val="004F60B6"/>
    <w:rsid w:val="00502077"/>
    <w:rsid w:val="005128E2"/>
    <w:rsid w:val="00562897"/>
    <w:rsid w:val="00571DA6"/>
    <w:rsid w:val="005A1FA7"/>
    <w:rsid w:val="0061592B"/>
    <w:rsid w:val="0064266C"/>
    <w:rsid w:val="00673489"/>
    <w:rsid w:val="006F5159"/>
    <w:rsid w:val="006F6979"/>
    <w:rsid w:val="0071735D"/>
    <w:rsid w:val="007271FB"/>
    <w:rsid w:val="00794237"/>
    <w:rsid w:val="007D231F"/>
    <w:rsid w:val="007D26D2"/>
    <w:rsid w:val="00827597"/>
    <w:rsid w:val="00866FBA"/>
    <w:rsid w:val="00875E74"/>
    <w:rsid w:val="00891FD8"/>
    <w:rsid w:val="00923C47"/>
    <w:rsid w:val="009431CC"/>
    <w:rsid w:val="00960D98"/>
    <w:rsid w:val="0096787E"/>
    <w:rsid w:val="009721F8"/>
    <w:rsid w:val="00973C41"/>
    <w:rsid w:val="009B4F50"/>
    <w:rsid w:val="00A054ED"/>
    <w:rsid w:val="00A212A8"/>
    <w:rsid w:val="00A2310D"/>
    <w:rsid w:val="00AF6523"/>
    <w:rsid w:val="00B1128C"/>
    <w:rsid w:val="00BC4EE1"/>
    <w:rsid w:val="00BE2A9B"/>
    <w:rsid w:val="00C44AA9"/>
    <w:rsid w:val="00C52015"/>
    <w:rsid w:val="00C8392B"/>
    <w:rsid w:val="00C8566A"/>
    <w:rsid w:val="00CF0B20"/>
    <w:rsid w:val="00D07953"/>
    <w:rsid w:val="00D07C97"/>
    <w:rsid w:val="00D40731"/>
    <w:rsid w:val="00D93956"/>
    <w:rsid w:val="00DA4994"/>
    <w:rsid w:val="00DD6318"/>
    <w:rsid w:val="00E20690"/>
    <w:rsid w:val="00E51C33"/>
    <w:rsid w:val="00E858C5"/>
    <w:rsid w:val="00EE4A6B"/>
    <w:rsid w:val="00EE7F58"/>
    <w:rsid w:val="00EF5994"/>
    <w:rsid w:val="00F94DAC"/>
    <w:rsid w:val="00F97D18"/>
    <w:rsid w:val="00FB0047"/>
    <w:rsid w:val="00F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4E86F"/>
  <w15:chartTrackingRefBased/>
  <w15:docId w15:val="{65D24C0D-817D-47AA-B212-E9FFD3DB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C4EE1"/>
    <w:pPr>
      <w:keepLines/>
      <w:spacing w:after="240" w:line="240" w:lineRule="auto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0676F7"/>
    <w:pPr>
      <w:keepNext/>
      <w:widowControl w:val="0"/>
      <w:numPr>
        <w:numId w:val="11"/>
      </w:numPr>
      <w:tabs>
        <w:tab w:val="left" w:pos="851"/>
      </w:tabs>
      <w:spacing w:before="480"/>
      <w:ind w:left="851" w:hanging="851"/>
      <w:outlineLvl w:val="0"/>
    </w:pPr>
    <w:rPr>
      <w:rFonts w:eastAsiaTheme="majorEastAsia" w:cstheme="majorBidi"/>
      <w:b/>
      <w:color w:val="808080" w:themeColor="background1" w:themeShade="80"/>
      <w:sz w:val="24"/>
      <w:szCs w:val="32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0676F7"/>
    <w:pPr>
      <w:numPr>
        <w:ilvl w:val="1"/>
      </w:numPr>
      <w:ind w:left="851" w:hanging="851"/>
      <w:outlineLvl w:val="1"/>
    </w:pPr>
    <w:rPr>
      <w:sz w:val="22"/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6F5159"/>
    <w:pPr>
      <w:numPr>
        <w:ilvl w:val="2"/>
      </w:numPr>
      <w:ind w:left="851" w:hanging="851"/>
      <w:outlineLvl w:val="2"/>
    </w:pPr>
    <w:rPr>
      <w:sz w:val="2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EE4A6B"/>
    <w:pPr>
      <w:keepNext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C26F0A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4A6B"/>
    <w:pPr>
      <w:keepNext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C26F0A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4A6B"/>
    <w:pPr>
      <w:keepNext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814A07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4A6B"/>
    <w:pPr>
      <w:keepNext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814A07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4A6B"/>
    <w:pPr>
      <w:keepNext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4A6B"/>
    <w:pPr>
      <w:keepNext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76F7"/>
    <w:rPr>
      <w:rFonts w:ascii="Verdana" w:eastAsiaTheme="majorEastAsia" w:hAnsi="Verdana" w:cstheme="majorBidi"/>
      <w:b/>
      <w:color w:val="808080" w:themeColor="background1" w:themeShade="80"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676F7"/>
    <w:rPr>
      <w:rFonts w:ascii="Verdana" w:eastAsiaTheme="majorEastAsia" w:hAnsi="Verdana" w:cstheme="majorBidi"/>
      <w:b/>
      <w:color w:val="808080" w:themeColor="background1" w:themeShade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5159"/>
    <w:rPr>
      <w:rFonts w:ascii="Verdana" w:eastAsiaTheme="majorEastAsia" w:hAnsi="Verdana" w:cstheme="majorBidi"/>
      <w:b/>
      <w:sz w:val="2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4A6B"/>
    <w:rPr>
      <w:rFonts w:asciiTheme="majorHAnsi" w:eastAsiaTheme="majorEastAsia" w:hAnsiTheme="majorHAnsi" w:cstheme="majorBidi"/>
      <w:i/>
      <w:iCs/>
      <w:color w:val="C26F0A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4A6B"/>
    <w:rPr>
      <w:rFonts w:asciiTheme="majorHAnsi" w:eastAsiaTheme="majorEastAsia" w:hAnsiTheme="majorHAnsi" w:cstheme="majorBidi"/>
      <w:color w:val="C26F0A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4A6B"/>
    <w:rPr>
      <w:rFonts w:asciiTheme="majorHAnsi" w:eastAsiaTheme="majorEastAsia" w:hAnsiTheme="majorHAnsi" w:cstheme="majorBidi"/>
      <w:color w:val="814A07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4A6B"/>
    <w:rPr>
      <w:rFonts w:asciiTheme="majorHAnsi" w:eastAsiaTheme="majorEastAsia" w:hAnsiTheme="majorHAnsi" w:cstheme="majorBidi"/>
      <w:i/>
      <w:iCs/>
      <w:color w:val="814A07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4A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4A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0">
    <w:name w:val="Kop 0"/>
    <w:basedOn w:val="Kop1"/>
    <w:next w:val="Standaard"/>
    <w:qFormat/>
    <w:rsid w:val="009B4F50"/>
    <w:pPr>
      <w:numPr>
        <w:numId w:val="0"/>
      </w:numPr>
      <w:tabs>
        <w:tab w:val="right" w:pos="8901"/>
      </w:tabs>
    </w:pPr>
  </w:style>
  <w:style w:type="paragraph" w:customStyle="1" w:styleId="Kop2directnaKop1">
    <w:name w:val="Kop 2 direct na Kop 1"/>
    <w:basedOn w:val="Kop2"/>
    <w:next w:val="Standaard"/>
    <w:qFormat/>
    <w:rsid w:val="009721F8"/>
    <w:pPr>
      <w:spacing w:before="240"/>
    </w:pPr>
  </w:style>
  <w:style w:type="paragraph" w:customStyle="1" w:styleId="Kop3directnaKop2">
    <w:name w:val="Kop 3 direct na Kop 2"/>
    <w:basedOn w:val="Kop3"/>
    <w:next w:val="Standaard"/>
    <w:qFormat/>
    <w:rsid w:val="009721F8"/>
    <w:pPr>
      <w:tabs>
        <w:tab w:val="right" w:pos="8901"/>
      </w:tabs>
      <w:spacing w:before="240"/>
    </w:pPr>
  </w:style>
  <w:style w:type="paragraph" w:styleId="Inhopg1">
    <w:name w:val="toc 1"/>
    <w:basedOn w:val="Standaard"/>
    <w:next w:val="Standaard"/>
    <w:autoRedefine/>
    <w:uiPriority w:val="39"/>
    <w:unhideWhenUsed/>
    <w:rsid w:val="009B4F50"/>
    <w:pPr>
      <w:tabs>
        <w:tab w:val="left" w:pos="851"/>
        <w:tab w:val="right" w:leader="dot" w:pos="8891"/>
      </w:tabs>
      <w:spacing w:before="240" w:after="0"/>
      <w:ind w:left="851" w:hanging="851"/>
    </w:pPr>
    <w:rPr>
      <w:b/>
      <w:color w:val="808080" w:themeColor="background1" w:themeShade="80"/>
    </w:rPr>
  </w:style>
  <w:style w:type="paragraph" w:styleId="Inhopg2">
    <w:name w:val="toc 2"/>
    <w:basedOn w:val="Standaard"/>
    <w:next w:val="Standaard"/>
    <w:autoRedefine/>
    <w:uiPriority w:val="39"/>
    <w:unhideWhenUsed/>
    <w:rsid w:val="009B4F50"/>
    <w:pPr>
      <w:spacing w:after="0"/>
      <w:ind w:left="851" w:hanging="851"/>
    </w:pPr>
    <w:rPr>
      <w:color w:val="808080" w:themeColor="background1" w:themeShade="80"/>
    </w:rPr>
  </w:style>
  <w:style w:type="paragraph" w:styleId="Inhopg3">
    <w:name w:val="toc 3"/>
    <w:basedOn w:val="Standaard"/>
    <w:next w:val="Standaard"/>
    <w:autoRedefine/>
    <w:uiPriority w:val="39"/>
    <w:unhideWhenUsed/>
    <w:rsid w:val="009B4F50"/>
    <w:pPr>
      <w:spacing w:after="0"/>
    </w:pPr>
    <w:rPr>
      <w:color w:val="808080" w:themeColor="background1" w:themeShade="80"/>
    </w:rPr>
  </w:style>
  <w:style w:type="paragraph" w:styleId="Lijstnummering">
    <w:name w:val="List Number"/>
    <w:basedOn w:val="Standaard"/>
    <w:uiPriority w:val="99"/>
    <w:unhideWhenUsed/>
    <w:qFormat/>
    <w:rsid w:val="007D26D2"/>
    <w:pPr>
      <w:numPr>
        <w:numId w:val="6"/>
      </w:numPr>
      <w:tabs>
        <w:tab w:val="left" w:pos="357"/>
      </w:tabs>
      <w:spacing w:before="240"/>
      <w:contextualSpacing/>
    </w:pPr>
  </w:style>
  <w:style w:type="paragraph" w:styleId="Lijstopsomteken">
    <w:name w:val="List Bullet"/>
    <w:basedOn w:val="Standaard"/>
    <w:uiPriority w:val="99"/>
    <w:unhideWhenUsed/>
    <w:qFormat/>
    <w:rsid w:val="00FD3562"/>
    <w:pPr>
      <w:numPr>
        <w:numId w:val="1"/>
      </w:numPr>
      <w:tabs>
        <w:tab w:val="left" w:pos="357"/>
      </w:tabs>
      <w:spacing w:before="24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56A77"/>
    <w:pPr>
      <w:tabs>
        <w:tab w:val="left" w:pos="357"/>
      </w:tabs>
      <w:ind w:left="357" w:hanging="357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56A77"/>
    <w:rPr>
      <w:rFonts w:ascii="Arial" w:hAnsi="Arial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F5994"/>
    <w:pPr>
      <w:tabs>
        <w:tab w:val="center" w:pos="4536"/>
        <w:tab w:val="right" w:pos="9072"/>
      </w:tabs>
      <w:spacing w:after="0"/>
    </w:pPr>
    <w:rPr>
      <w:color w:val="808080" w:themeColor="background1" w:themeShade="80"/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EF5994"/>
    <w:rPr>
      <w:rFonts w:ascii="Verdana" w:hAnsi="Verdana"/>
      <w:color w:val="808080" w:themeColor="background1" w:themeShade="80"/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D40731"/>
    <w:pPr>
      <w:tabs>
        <w:tab w:val="center" w:pos="4536"/>
        <w:tab w:val="right" w:pos="9072"/>
      </w:tabs>
      <w:spacing w:after="0"/>
      <w:jc w:val="center"/>
    </w:pPr>
    <w:rPr>
      <w:color w:val="808080" w:themeColor="background1" w:themeShade="80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D40731"/>
    <w:rPr>
      <w:rFonts w:ascii="Verdana" w:hAnsi="Verdana"/>
      <w:color w:val="808080" w:themeColor="background1" w:themeShade="8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56A77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9B4F50"/>
    <w:pPr>
      <w:contextualSpacing/>
      <w:jc w:val="right"/>
    </w:pPr>
    <w:rPr>
      <w:rFonts w:eastAsiaTheme="majorEastAsia" w:cstheme="majorBidi"/>
      <w:b/>
      <w:smallCaps/>
      <w:color w:val="808080" w:themeColor="background1" w:themeShade="80"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4F50"/>
    <w:rPr>
      <w:rFonts w:ascii="Verdana" w:eastAsiaTheme="majorEastAsia" w:hAnsi="Verdana" w:cstheme="majorBidi"/>
      <w:b/>
      <w:smallCaps/>
      <w:color w:val="808080" w:themeColor="background1" w:themeShade="80"/>
      <w:spacing w:val="-10"/>
      <w:kern w:val="28"/>
      <w:sz w:val="40"/>
      <w:szCs w:val="56"/>
    </w:rPr>
  </w:style>
  <w:style w:type="paragraph" w:customStyle="1" w:styleId="Subtitel">
    <w:name w:val="Subtitel"/>
    <w:basedOn w:val="Standaard"/>
    <w:next w:val="Standaard"/>
    <w:qFormat/>
    <w:rsid w:val="009B4F50"/>
    <w:pPr>
      <w:jc w:val="right"/>
    </w:pPr>
    <w:rPr>
      <w:rFonts w:cs="Arial"/>
      <w:color w:val="808080" w:themeColor="background1" w:themeShade="80"/>
      <w:sz w:val="32"/>
      <w:szCs w:val="32"/>
    </w:rPr>
  </w:style>
  <w:style w:type="character" w:customStyle="1" w:styleId="Vet">
    <w:name w:val="Vet"/>
    <w:basedOn w:val="Standaardalinea-lettertype"/>
    <w:uiPriority w:val="1"/>
    <w:qFormat/>
    <w:rsid w:val="00330757"/>
    <w:rPr>
      <w:b/>
    </w:rPr>
  </w:style>
  <w:style w:type="character" w:customStyle="1" w:styleId="Cursief">
    <w:name w:val="Cursief"/>
    <w:basedOn w:val="Vet"/>
    <w:uiPriority w:val="1"/>
    <w:qFormat/>
    <w:rsid w:val="00330757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rling31817\Downloads\Kleine%20opdracht%20met%20voorblad%20Campus%20SJB%20(2)%20(2).dotx" TargetMode="External"/></Relationships>
</file>

<file path=word/theme/theme1.xml><?xml version="1.0" encoding="utf-8"?>
<a:theme xmlns:a="http://schemas.openxmlformats.org/drawingml/2006/main" name="Kantoorthema">
  <a:themeElements>
    <a:clrScheme name="Campus Sint-Jan Berchmans">
      <a:dk1>
        <a:sysClr val="windowText" lastClr="000000"/>
      </a:dk1>
      <a:lt1>
        <a:sysClr val="window" lastClr="FFFFFF"/>
      </a:lt1>
      <a:dk2>
        <a:srgbClr val="7F7F7F"/>
      </a:dk2>
      <a:lt2>
        <a:srgbClr val="E7E6E6"/>
      </a:lt2>
      <a:accent1>
        <a:srgbClr val="F3941F"/>
      </a:accent1>
      <a:accent2>
        <a:srgbClr val="BED753"/>
      </a:accent2>
      <a:accent3>
        <a:srgbClr val="8DB0D2"/>
      </a:accent3>
      <a:accent4>
        <a:srgbClr val="949292"/>
      </a:accent4>
      <a:accent5>
        <a:srgbClr val="403E3B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C46AD-9287-42BB-8694-97E19192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Kleine opdracht met voorblad Campus SJB (2) (2).dotx</Template>
  <TotalTime>23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Verhoeven</dc:creator>
  <cp:keywords/>
  <dc:description/>
  <cp:lastModifiedBy>Mathias Verhoeven</cp:lastModifiedBy>
  <cp:revision>30</cp:revision>
  <dcterms:created xsi:type="dcterms:W3CDTF">2022-09-19T11:28:00Z</dcterms:created>
  <dcterms:modified xsi:type="dcterms:W3CDTF">2022-09-30T07:21:00Z</dcterms:modified>
</cp:coreProperties>
</file>