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1809F" w14:textId="77777777" w:rsidR="00EE4A6B" w:rsidRPr="00C013D4" w:rsidRDefault="009B4F50" w:rsidP="00E51C33">
      <w:pPr>
        <w:rPr>
          <w:rFonts w:cs="Arial"/>
          <w:color w:val="000000"/>
          <w:szCs w:val="24"/>
        </w:rPr>
      </w:pPr>
      <w:r w:rsidRPr="009B4F50">
        <w:rPr>
          <w:noProof/>
        </w:rPr>
        <w:drawing>
          <wp:anchor distT="0" distB="0" distL="114300" distR="114300" simplePos="0" relativeHeight="251670528" behindDoc="1" locked="0" layoutInCell="1" allowOverlap="1" wp14:anchorId="04B252F4" wp14:editId="48250919">
            <wp:simplePos x="0" y="0"/>
            <wp:positionH relativeFrom="page">
              <wp:posOffset>-21590</wp:posOffset>
            </wp:positionH>
            <wp:positionV relativeFrom="paragraph">
              <wp:posOffset>-705485</wp:posOffset>
            </wp:positionV>
            <wp:extent cx="7560000" cy="10688400"/>
            <wp:effectExtent l="0" t="0" r="3175" b="0"/>
            <wp:wrapNone/>
            <wp:docPr id="44" name="Picture 44"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ACKG_Tekengebied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88400"/>
                    </a:xfrm>
                    <a:prstGeom prst="rect">
                      <a:avLst/>
                    </a:prstGeom>
                  </pic:spPr>
                </pic:pic>
              </a:graphicData>
            </a:graphic>
            <wp14:sizeRelH relativeFrom="margin">
              <wp14:pctWidth>0</wp14:pctWidth>
            </wp14:sizeRelH>
            <wp14:sizeRelV relativeFrom="margin">
              <wp14:pctHeight>0</wp14:pctHeight>
            </wp14:sizeRelV>
          </wp:anchor>
        </w:drawing>
      </w:r>
    </w:p>
    <w:p w14:paraId="3A702582" w14:textId="77777777" w:rsidR="00EE4A6B" w:rsidRPr="00C013D4" w:rsidRDefault="00EE4A6B" w:rsidP="00EE4A6B">
      <w:pPr>
        <w:jc w:val="center"/>
        <w:rPr>
          <w:rFonts w:cs="Arial"/>
          <w:color w:val="000000"/>
          <w:szCs w:val="24"/>
        </w:rPr>
      </w:pPr>
    </w:p>
    <w:p w14:paraId="7B5BCC95" w14:textId="77777777" w:rsidR="00EE4A6B" w:rsidRPr="00C013D4" w:rsidRDefault="00EE4A6B" w:rsidP="00EE4A6B">
      <w:pPr>
        <w:jc w:val="center"/>
        <w:rPr>
          <w:rFonts w:cs="Arial"/>
          <w:color w:val="000000"/>
          <w:szCs w:val="24"/>
        </w:rPr>
      </w:pPr>
    </w:p>
    <w:p w14:paraId="0BC4609A" w14:textId="77777777" w:rsidR="00EE4A6B" w:rsidRPr="00C013D4" w:rsidRDefault="00EE4A6B" w:rsidP="00EE4A6B">
      <w:pPr>
        <w:jc w:val="center"/>
        <w:rPr>
          <w:rFonts w:cs="Arial"/>
          <w:color w:val="000000"/>
          <w:szCs w:val="24"/>
        </w:rPr>
      </w:pPr>
    </w:p>
    <w:p w14:paraId="07BA99CA" w14:textId="77777777" w:rsidR="00EE4A6B" w:rsidRPr="00C013D4" w:rsidRDefault="00EE4A6B" w:rsidP="00EE4A6B">
      <w:pPr>
        <w:jc w:val="center"/>
        <w:rPr>
          <w:rFonts w:cs="Arial"/>
          <w:color w:val="000000"/>
          <w:szCs w:val="24"/>
        </w:rPr>
      </w:pPr>
    </w:p>
    <w:p w14:paraId="1CAA8372" w14:textId="77777777" w:rsidR="00EE4A6B" w:rsidRDefault="00EE4A6B" w:rsidP="00EE4A6B">
      <w:pPr>
        <w:jc w:val="center"/>
        <w:rPr>
          <w:rFonts w:cs="Arial"/>
          <w:color w:val="000000"/>
          <w:szCs w:val="24"/>
        </w:rPr>
      </w:pPr>
    </w:p>
    <w:p w14:paraId="54817492" w14:textId="77777777" w:rsidR="00EE4A6B" w:rsidRPr="00C013D4" w:rsidRDefault="00EE4A6B" w:rsidP="00EE4A6B">
      <w:pPr>
        <w:jc w:val="center"/>
        <w:rPr>
          <w:rFonts w:cs="Arial"/>
          <w:color w:val="000000"/>
          <w:szCs w:val="24"/>
        </w:rPr>
      </w:pPr>
    </w:p>
    <w:p w14:paraId="0561DBCF" w14:textId="77777777" w:rsidR="00EE4A6B" w:rsidRDefault="00EE4A6B" w:rsidP="00EE4A6B">
      <w:pPr>
        <w:jc w:val="center"/>
        <w:rPr>
          <w:rFonts w:cs="Arial"/>
          <w:color w:val="000000"/>
          <w:szCs w:val="24"/>
        </w:rPr>
      </w:pPr>
    </w:p>
    <w:p w14:paraId="163A54B7" w14:textId="77777777" w:rsidR="00EE4A6B" w:rsidRDefault="00EE4A6B" w:rsidP="00EE4A6B">
      <w:pPr>
        <w:jc w:val="center"/>
        <w:rPr>
          <w:rFonts w:cs="Arial"/>
          <w:color w:val="000000"/>
          <w:szCs w:val="24"/>
        </w:rPr>
      </w:pPr>
    </w:p>
    <w:p w14:paraId="56D0B304" w14:textId="77777777" w:rsidR="006F5159" w:rsidRDefault="006F5159" w:rsidP="00EE4A6B">
      <w:pPr>
        <w:jc w:val="center"/>
        <w:rPr>
          <w:rFonts w:cs="Arial"/>
          <w:color w:val="000000"/>
          <w:szCs w:val="24"/>
        </w:rPr>
      </w:pPr>
    </w:p>
    <w:p w14:paraId="1F7085AF" w14:textId="77777777" w:rsidR="00EE4A6B" w:rsidRPr="00C013D4" w:rsidRDefault="00EE4A6B" w:rsidP="00EE4A6B">
      <w:pPr>
        <w:jc w:val="center"/>
        <w:rPr>
          <w:rFonts w:cs="Arial"/>
          <w:color w:val="000000"/>
          <w:szCs w:val="24"/>
        </w:rPr>
      </w:pPr>
    </w:p>
    <w:p w14:paraId="3AC54D43" w14:textId="21DB7B3B" w:rsidR="00EE4A6B" w:rsidRPr="00C013D4" w:rsidRDefault="00A23483" w:rsidP="00960D98">
      <w:pPr>
        <w:pStyle w:val="Titel"/>
      </w:pPr>
      <w:r>
        <w:t>Ondernemen</w:t>
      </w:r>
    </w:p>
    <w:p w14:paraId="3E31D024" w14:textId="433961AE" w:rsidR="00EE4A6B" w:rsidRPr="00C013D4" w:rsidRDefault="00A23483" w:rsidP="00960D98">
      <w:pPr>
        <w:pStyle w:val="Subtitel"/>
      </w:pPr>
      <w:r>
        <w:t>Opstartformaliteiten</w:t>
      </w:r>
    </w:p>
    <w:p w14:paraId="180AD5E3" w14:textId="77777777" w:rsidR="00EE4A6B" w:rsidRPr="00C013D4" w:rsidRDefault="00EE4A6B" w:rsidP="00EE4A6B">
      <w:pPr>
        <w:jc w:val="center"/>
        <w:rPr>
          <w:rFonts w:cs="Arial"/>
          <w:color w:val="000000"/>
          <w:szCs w:val="24"/>
        </w:rPr>
      </w:pPr>
    </w:p>
    <w:p w14:paraId="72BC3303" w14:textId="77777777" w:rsidR="00EE4A6B" w:rsidRPr="00C013D4" w:rsidRDefault="00EE4A6B" w:rsidP="00EE4A6B">
      <w:pPr>
        <w:jc w:val="center"/>
        <w:rPr>
          <w:rFonts w:cs="Arial"/>
          <w:color w:val="000000"/>
          <w:szCs w:val="24"/>
        </w:rPr>
      </w:pPr>
    </w:p>
    <w:p w14:paraId="38FDFA38" w14:textId="77777777" w:rsidR="00EE4A6B" w:rsidRPr="00C013D4" w:rsidRDefault="00EE4A6B" w:rsidP="00EE4A6B">
      <w:pPr>
        <w:jc w:val="center"/>
        <w:rPr>
          <w:rFonts w:cs="Arial"/>
          <w:color w:val="000000"/>
          <w:szCs w:val="24"/>
        </w:rPr>
      </w:pPr>
    </w:p>
    <w:p w14:paraId="02750134" w14:textId="77777777" w:rsidR="00EE4A6B" w:rsidRPr="00C013D4" w:rsidRDefault="00EE4A6B" w:rsidP="00EE4A6B">
      <w:pPr>
        <w:jc w:val="center"/>
        <w:rPr>
          <w:rFonts w:cs="Arial"/>
          <w:color w:val="000000"/>
          <w:szCs w:val="24"/>
        </w:rPr>
      </w:pPr>
    </w:p>
    <w:p w14:paraId="5DBBC69C" w14:textId="77777777" w:rsidR="00EE4A6B" w:rsidRPr="00C013D4" w:rsidRDefault="00EE4A6B" w:rsidP="00EE4A6B">
      <w:pPr>
        <w:jc w:val="center"/>
        <w:rPr>
          <w:rFonts w:cs="Arial"/>
          <w:color w:val="000000"/>
          <w:szCs w:val="24"/>
        </w:rPr>
      </w:pPr>
    </w:p>
    <w:p w14:paraId="07BF3AA6" w14:textId="77777777" w:rsidR="00EE4A6B" w:rsidRPr="00C013D4" w:rsidRDefault="00EE4A6B" w:rsidP="00EE4A6B">
      <w:pPr>
        <w:jc w:val="center"/>
        <w:rPr>
          <w:rFonts w:cs="Arial"/>
          <w:color w:val="000000"/>
          <w:szCs w:val="24"/>
        </w:rPr>
      </w:pPr>
    </w:p>
    <w:p w14:paraId="4E39B2F8" w14:textId="77777777" w:rsidR="00EE4A6B" w:rsidRDefault="00EE4A6B" w:rsidP="00EE4A6B">
      <w:pPr>
        <w:jc w:val="center"/>
        <w:rPr>
          <w:rFonts w:cs="Arial"/>
          <w:color w:val="000000"/>
          <w:szCs w:val="24"/>
        </w:rPr>
      </w:pPr>
    </w:p>
    <w:p w14:paraId="1693A492" w14:textId="77777777" w:rsidR="00EE4A6B" w:rsidRPr="00C013D4" w:rsidRDefault="00EE4A6B" w:rsidP="00EE4A6B">
      <w:pPr>
        <w:jc w:val="center"/>
        <w:rPr>
          <w:rFonts w:cs="Arial"/>
          <w:color w:val="000000"/>
          <w:szCs w:val="24"/>
        </w:rPr>
      </w:pPr>
    </w:p>
    <w:p w14:paraId="391D2BAA" w14:textId="77777777" w:rsidR="00EE4A6B" w:rsidRDefault="00EE4A6B" w:rsidP="00EE4A6B">
      <w:pPr>
        <w:jc w:val="center"/>
        <w:rPr>
          <w:rFonts w:cs="Arial"/>
          <w:color w:val="000000"/>
          <w:szCs w:val="24"/>
        </w:rPr>
      </w:pPr>
    </w:p>
    <w:p w14:paraId="2F20DC32" w14:textId="77777777" w:rsidR="00EE4A6B" w:rsidRDefault="00EE4A6B" w:rsidP="00EE4A6B">
      <w:pPr>
        <w:jc w:val="center"/>
        <w:rPr>
          <w:rFonts w:cs="Arial"/>
          <w:color w:val="000000"/>
          <w:szCs w:val="24"/>
        </w:rPr>
      </w:pPr>
    </w:p>
    <w:p w14:paraId="1AAC2FED" w14:textId="77777777" w:rsidR="006F5159" w:rsidRDefault="006F5159" w:rsidP="00EE4A6B">
      <w:pPr>
        <w:jc w:val="center"/>
        <w:rPr>
          <w:rFonts w:cs="Arial"/>
          <w:color w:val="000000"/>
          <w:szCs w:val="24"/>
        </w:rPr>
      </w:pPr>
    </w:p>
    <w:p w14:paraId="5AB74EB1" w14:textId="77777777" w:rsidR="00011972" w:rsidRPr="00C013D4" w:rsidRDefault="00011972" w:rsidP="00EE4A6B">
      <w:pPr>
        <w:jc w:val="center"/>
        <w:rPr>
          <w:rFonts w:cs="Arial"/>
          <w:color w:val="000000"/>
          <w:szCs w:val="24"/>
        </w:rPr>
      </w:pPr>
    </w:p>
    <w:p w14:paraId="4552D3F6" w14:textId="208965B6" w:rsidR="009B4F50" w:rsidRPr="009B4F50" w:rsidRDefault="00EE4A6B" w:rsidP="009B4F50">
      <w:pPr>
        <w:tabs>
          <w:tab w:val="right" w:pos="8901"/>
        </w:tabs>
        <w:jc w:val="right"/>
        <w:rPr>
          <w:rFonts w:cs="Arial"/>
          <w:color w:val="808080" w:themeColor="background1" w:themeShade="80"/>
          <w:szCs w:val="24"/>
        </w:rPr>
      </w:pPr>
      <w:r w:rsidRPr="009B4F50">
        <w:rPr>
          <w:rFonts w:cs="Arial"/>
          <w:color w:val="808080" w:themeColor="background1" w:themeShade="80"/>
          <w:szCs w:val="24"/>
        </w:rPr>
        <w:t xml:space="preserve">Naam: </w:t>
      </w:r>
      <w:r w:rsidR="00A23483">
        <w:t>Mathias Verhoeven</w:t>
      </w:r>
    </w:p>
    <w:p w14:paraId="159A6148" w14:textId="1CD8AA95" w:rsidR="009B4F50" w:rsidRPr="009B4F50" w:rsidRDefault="00EE4A6B" w:rsidP="009B4F50">
      <w:pPr>
        <w:tabs>
          <w:tab w:val="right" w:pos="8901"/>
        </w:tabs>
        <w:jc w:val="right"/>
        <w:rPr>
          <w:rFonts w:cs="Arial"/>
          <w:color w:val="808080" w:themeColor="background1" w:themeShade="80"/>
          <w:szCs w:val="24"/>
        </w:rPr>
      </w:pPr>
      <w:r w:rsidRPr="009B4F50">
        <w:rPr>
          <w:rFonts w:cs="Arial"/>
          <w:color w:val="808080" w:themeColor="background1" w:themeShade="80"/>
          <w:szCs w:val="24"/>
        </w:rPr>
        <w:t xml:space="preserve">Klas: </w:t>
      </w:r>
      <w:r w:rsidR="00A23483">
        <w:t>6IB</w:t>
      </w:r>
    </w:p>
    <w:p w14:paraId="5E92C39F" w14:textId="4EB0B843" w:rsidR="00EE4A6B" w:rsidRPr="009B4F50" w:rsidRDefault="00EE4A6B" w:rsidP="009B4F50">
      <w:pPr>
        <w:tabs>
          <w:tab w:val="right" w:pos="8901"/>
        </w:tabs>
        <w:jc w:val="right"/>
        <w:rPr>
          <w:rFonts w:cs="Arial"/>
          <w:color w:val="808080" w:themeColor="background1" w:themeShade="80"/>
          <w:szCs w:val="24"/>
        </w:rPr>
        <w:sectPr w:rsidR="00EE4A6B" w:rsidRPr="009B4F50" w:rsidSect="00EE4A6B">
          <w:pgSz w:w="11906" w:h="16838"/>
          <w:pgMar w:top="1134" w:right="1134" w:bottom="1134" w:left="1871" w:header="709" w:footer="709" w:gutter="0"/>
          <w:cols w:space="708"/>
          <w:docGrid w:linePitch="360"/>
        </w:sectPr>
      </w:pPr>
      <w:r w:rsidRPr="009B4F50">
        <w:rPr>
          <w:rFonts w:cs="Arial"/>
          <w:color w:val="808080" w:themeColor="background1" w:themeShade="80"/>
          <w:szCs w:val="24"/>
        </w:rPr>
        <w:t xml:space="preserve">Schooljaar: </w:t>
      </w:r>
      <w:r w:rsidR="00A23483">
        <w:t>2022-2023</w:t>
      </w:r>
    </w:p>
    <w:p w14:paraId="611BBB2B" w14:textId="77777777" w:rsidR="00A23483" w:rsidRPr="00A23483" w:rsidRDefault="00A23483" w:rsidP="00A23483">
      <w:pPr>
        <w:pStyle w:val="Kop3"/>
      </w:pPr>
      <w:r w:rsidRPr="00A23483">
        <w:lastRenderedPageBreak/>
        <w:t>Ondernemingsvorm</w:t>
      </w:r>
    </w:p>
    <w:p w14:paraId="7FE85BF3" w14:textId="355BDBA6" w:rsidR="00A23483" w:rsidRPr="00A23483" w:rsidRDefault="00A23483" w:rsidP="00A23483">
      <w:r w:rsidRPr="00A23483">
        <w:t>Als ondernemingsvorm heb ik gekozen voor een vennootschap omdat de voordelen mij meer aanspreken dan deze van een eenmanszaak. Een van deze redenen is dat bij een vennootschap je maar beperkt aansprakelijk bent. Ik zal ook kunnen rekenen op mijn businesspartner voor advies en financiële middelen. De grootste reden dat ik voor een vennootschap gekozen heb is dat de financiële risico’s beperkter zijn.</w:t>
      </w:r>
    </w:p>
    <w:p w14:paraId="302AFA2E" w14:textId="77777777" w:rsidR="00A23483" w:rsidRPr="00A23483" w:rsidRDefault="00A23483" w:rsidP="00A23483">
      <w:pPr>
        <w:pStyle w:val="Kop3"/>
      </w:pPr>
      <w:r w:rsidRPr="00A23483">
        <w:t>Rekeningnummer</w:t>
      </w:r>
    </w:p>
    <w:p w14:paraId="7BCC96B1" w14:textId="7E24543D" w:rsidR="00A23483" w:rsidRPr="00A23483" w:rsidRDefault="00A92F7D" w:rsidP="00A23483">
      <w:r>
        <w:t>De</w:t>
      </w:r>
      <w:r w:rsidR="00A23483" w:rsidRPr="00A23483">
        <w:t xml:space="preserve"> bank </w:t>
      </w:r>
      <w:r>
        <w:t>waarvoor ik gekozen heb is</w:t>
      </w:r>
      <w:r w:rsidR="00A23483" w:rsidRPr="00A23483">
        <w:t xml:space="preserve"> KBC</w:t>
      </w:r>
      <w:r>
        <w:t>,</w:t>
      </w:r>
      <w:r w:rsidR="00A23483" w:rsidRPr="00A23483">
        <w:t xml:space="preserve"> omdat de overschrijvingen zeer snel gaan en als er problemen voorkomen zijn er experts om te helpen zowel ’s avonds en op zaterdagen.</w:t>
      </w:r>
    </w:p>
    <w:p w14:paraId="7CEB0F9D" w14:textId="4699D8C6" w:rsidR="00A23483" w:rsidRPr="00833D99" w:rsidRDefault="00A23483" w:rsidP="00A23483">
      <w:r w:rsidRPr="00833D99">
        <w:t>IBAN BE97 8346 7506 0849</w:t>
      </w:r>
      <w:r w:rsidR="00833D99" w:rsidRPr="00833D99">
        <w:t xml:space="preserve"> dit i</w:t>
      </w:r>
      <w:r w:rsidR="00833D99">
        <w:t>s een fictief rekeningnummer</w:t>
      </w:r>
      <w:r w:rsidRPr="00833D99">
        <w:br/>
        <w:t>BIC KREDBEBB</w:t>
      </w:r>
    </w:p>
    <w:p w14:paraId="60C2E70E" w14:textId="77777777" w:rsidR="00A23483" w:rsidRPr="00A23483" w:rsidRDefault="00A23483" w:rsidP="00A23483">
      <w:pPr>
        <w:pStyle w:val="Kop3"/>
      </w:pPr>
      <w:r w:rsidRPr="00A23483">
        <w:t>Ondernemingsloket</w:t>
      </w:r>
    </w:p>
    <w:p w14:paraId="3F679B01" w14:textId="4E262185" w:rsidR="009721F8" w:rsidRDefault="00A23483" w:rsidP="00D40731">
      <w:r>
        <w:t xml:space="preserve">Voor het ondernemingsloket zal ik bij Liantis op bezoek gaan. </w:t>
      </w:r>
      <w:r>
        <w:br/>
        <w:t xml:space="preserve">Liantis </w:t>
      </w:r>
      <w:r>
        <w:br/>
        <w:t>Diestseweg 63, 2440 Geel</w:t>
      </w:r>
    </w:p>
    <w:p w14:paraId="1764A656" w14:textId="749C973E" w:rsidR="00E66033" w:rsidRDefault="00E66033" w:rsidP="00D4536C">
      <w:r>
        <w:t>De prijs om een onderneming te laten inschrijven bij Liantis is 92,5 euro.</w:t>
      </w:r>
      <w:r>
        <w:br/>
        <w:t>Ondernemingsnummer: 20040301</w:t>
      </w:r>
      <w:r w:rsidR="00FB24C2">
        <w:t>04</w:t>
      </w:r>
      <w:r w:rsidR="00833D99">
        <w:t xml:space="preserve"> net zoals bij het rekeningnummer is dit ook fictief</w:t>
      </w:r>
    </w:p>
    <w:p w14:paraId="6E92FF49" w14:textId="0937605C" w:rsidR="00E66033" w:rsidRDefault="00E66033" w:rsidP="00E66033">
      <w:pPr>
        <w:pStyle w:val="Kop3"/>
      </w:pPr>
      <w:r>
        <w:t>Btw</w:t>
      </w:r>
    </w:p>
    <w:p w14:paraId="2C78660A" w14:textId="5666EC60" w:rsidR="00E66033" w:rsidRDefault="00E66033" w:rsidP="00E66033">
      <w:r>
        <w:t xml:space="preserve">Mijn bedrijf is btw-plichtig omdat ik </w:t>
      </w:r>
      <w:r w:rsidR="00D3254F">
        <w:t>diensten</w:t>
      </w:r>
      <w:r>
        <w:t xml:space="preserve"> lever </w:t>
      </w:r>
      <w:r w:rsidR="00531379">
        <w:t>die in het btw-wetboek staan.</w:t>
      </w:r>
    </w:p>
    <w:p w14:paraId="1A848C53" w14:textId="729EB9DA" w:rsidR="00531379" w:rsidRDefault="00531379" w:rsidP="00531379">
      <w:pPr>
        <w:pStyle w:val="Kop3"/>
      </w:pPr>
      <w:r>
        <w:t>Sociaal verzekeringsfonds</w:t>
      </w:r>
    </w:p>
    <w:p w14:paraId="4E4CC6D9" w14:textId="7A44388F" w:rsidR="00531379" w:rsidRDefault="001C5544" w:rsidP="00531379">
      <w:r>
        <w:t>Mijn keuze voor het sociaal verzekeringsfonds is Liantis</w:t>
      </w:r>
      <w:r w:rsidR="00531379">
        <w:t xml:space="preserve"> omdat het makkelijk is om altijd bij dezelfde te moeten zijn. </w:t>
      </w:r>
      <w:r w:rsidR="00531379">
        <w:br/>
        <w:t>Liantis</w:t>
      </w:r>
      <w:r w:rsidR="00531379">
        <w:br/>
        <w:t>Diestseweg 63, 2440 Geel</w:t>
      </w:r>
    </w:p>
    <w:p w14:paraId="6371A70B" w14:textId="0DC43373" w:rsidR="00531379" w:rsidRDefault="00531379" w:rsidP="00531379">
      <w:r>
        <w:t>Voor je zelfstadige wordt moet je je aansluiten bij een sociaal verzekeringsfonds, zij zorgen voor een berekening en inning van je sociale bijdragen en voor de doorstorting naar de overheid.</w:t>
      </w:r>
      <w:r w:rsidR="00C64E55">
        <w:t xml:space="preserve"> Deze bijdragen zorgen voor een sociale </w:t>
      </w:r>
      <w:r w:rsidR="00F203CD">
        <w:t>bescherming</w:t>
      </w:r>
      <w:r w:rsidR="00C64E55">
        <w:t>.</w:t>
      </w:r>
    </w:p>
    <w:p w14:paraId="2A844707" w14:textId="48638464" w:rsidR="00C64E55" w:rsidRDefault="00C64E55" w:rsidP="00C64E55">
      <w:pPr>
        <w:pStyle w:val="Kop3"/>
      </w:pPr>
      <w:r>
        <w:t>Ziekenfonds</w:t>
      </w:r>
    </w:p>
    <w:p w14:paraId="2CDADCE7" w14:textId="12C6B09D" w:rsidR="00C64E55" w:rsidRDefault="00C64E55" w:rsidP="00C64E55">
      <w:r>
        <w:t>Voor ziekenfonds heb ik gekozen voor Helan omdat je een snelle terugbetaling krijgt van je medische kosten, betaalbare hospitalisatie</w:t>
      </w:r>
      <w:r w:rsidR="00B810F2">
        <w:t xml:space="preserve">- en tandverzekering en ze zijn altijd bereikbaar. </w:t>
      </w:r>
      <w:r w:rsidR="00B810F2">
        <w:br/>
        <w:t>Helan</w:t>
      </w:r>
      <w:r w:rsidR="00B810F2">
        <w:br/>
        <w:t>Turnhoutsebaan 11, 2400 Mol</w:t>
      </w:r>
    </w:p>
    <w:p w14:paraId="6B7220B1" w14:textId="7B03E583" w:rsidR="00B810F2" w:rsidRDefault="00B810F2" w:rsidP="00C64E55">
      <w:r w:rsidRPr="00B810F2">
        <w:t>D</w:t>
      </w:r>
      <w:r>
        <w:t>eze</w:t>
      </w:r>
      <w:r w:rsidRPr="00B810F2">
        <w:t xml:space="preserve"> sociale zekerheid biedt aan de aangeslotenen bescherming bij ziekte, invaliditeit en werkloosheid</w:t>
      </w:r>
      <w:r>
        <w:t>.</w:t>
      </w:r>
    </w:p>
    <w:p w14:paraId="1724ECC3" w14:textId="451FAC16" w:rsidR="00B810F2" w:rsidRDefault="00B810F2" w:rsidP="00B810F2">
      <w:pPr>
        <w:pStyle w:val="Kop3"/>
      </w:pPr>
      <w:r>
        <w:lastRenderedPageBreak/>
        <w:t>Hoofd- of bijberoep</w:t>
      </w:r>
    </w:p>
    <w:p w14:paraId="6B19A8B9" w14:textId="23ED749B" w:rsidR="00B810F2" w:rsidRPr="00B810F2" w:rsidRDefault="00B810F2" w:rsidP="00B810F2">
      <w:r>
        <w:t>Ik wil dit starten als bijberoep zodat ik wel een inkomen heb van mijn ander werk. Na een bepaalde tijd zo</w:t>
      </w:r>
      <w:r w:rsidR="00024C0D">
        <w:t>u</w:t>
      </w:r>
      <w:r>
        <w:t xml:space="preserve"> ik wel willen overschakelen van bij- naar hoofdberoep.</w:t>
      </w:r>
    </w:p>
    <w:sectPr w:rsidR="00B810F2" w:rsidRPr="00B810F2" w:rsidSect="00D96726">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60D16" w14:textId="77777777" w:rsidR="00E7149A" w:rsidRDefault="00E7149A" w:rsidP="00D93956">
      <w:pPr>
        <w:spacing w:after="0"/>
      </w:pPr>
      <w:r>
        <w:separator/>
      </w:r>
    </w:p>
  </w:endnote>
  <w:endnote w:type="continuationSeparator" w:id="0">
    <w:p w14:paraId="22C905A8" w14:textId="77777777" w:rsidR="00E7149A" w:rsidRDefault="00E7149A" w:rsidP="00D939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7D78" w14:textId="77777777" w:rsidR="00025D2B" w:rsidRDefault="00024C0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E9FC2" w14:textId="77777777" w:rsidR="00A2589D" w:rsidRPr="00D96726" w:rsidRDefault="00B810F2" w:rsidP="00D96726">
    <w:pPr>
      <w:pStyle w:val="Voettekst"/>
      <w:pBdr>
        <w:top w:val="single" w:sz="4" w:space="1" w:color="auto"/>
      </w:pBdr>
      <w:spacing w:before="240"/>
      <w:rPr>
        <w:sz w:val="20"/>
        <w:szCs w:val="20"/>
      </w:rPr>
    </w:pPr>
    <w:r w:rsidRPr="00D96726">
      <w:rPr>
        <w:sz w:val="20"/>
        <w:szCs w:val="20"/>
      </w:rPr>
      <w:tab/>
    </w:r>
    <w:r>
      <w:rPr>
        <w:sz w:val="20"/>
        <w:szCs w:val="20"/>
      </w:rPr>
      <w:t>[Typ hier de voettekst.]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957E" w14:textId="77777777" w:rsidR="00025D2B" w:rsidRDefault="00024C0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0BEBF" w14:textId="77777777" w:rsidR="00E7149A" w:rsidRDefault="00E7149A" w:rsidP="00D93956">
      <w:pPr>
        <w:spacing w:after="0"/>
      </w:pPr>
      <w:r>
        <w:separator/>
      </w:r>
    </w:p>
  </w:footnote>
  <w:footnote w:type="continuationSeparator" w:id="0">
    <w:p w14:paraId="4BC47341" w14:textId="77777777" w:rsidR="00E7149A" w:rsidRDefault="00E7149A" w:rsidP="00D939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6173E" w14:textId="77777777" w:rsidR="00025D2B" w:rsidRDefault="00024C0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62391" w14:textId="77777777" w:rsidR="00A2589D" w:rsidRPr="00D96726" w:rsidRDefault="00B810F2">
    <w:pPr>
      <w:pStyle w:val="Koptekst"/>
      <w:rPr>
        <w:sz w:val="20"/>
        <w:szCs w:val="20"/>
      </w:rPr>
    </w:pPr>
    <w:r w:rsidRPr="00D96726">
      <w:rPr>
        <w:sz w:val="20"/>
        <w:szCs w:val="20"/>
      </w:rPr>
      <w:tab/>
    </w:r>
    <w:r w:rsidRPr="00D96726">
      <w:rPr>
        <w:sz w:val="20"/>
        <w:szCs w:val="20"/>
      </w:rPr>
      <w:tab/>
    </w:r>
    <w:r w:rsidRPr="00D96726">
      <w:rPr>
        <w:rStyle w:val="Paginanummer"/>
        <w:szCs w:val="20"/>
      </w:rPr>
      <w:fldChar w:fldCharType="begin"/>
    </w:r>
    <w:r w:rsidRPr="00D96726">
      <w:rPr>
        <w:rStyle w:val="Paginanummer"/>
        <w:szCs w:val="20"/>
      </w:rPr>
      <w:instrText xml:space="preserve"> PAGE </w:instrText>
    </w:r>
    <w:r w:rsidRPr="00D96726">
      <w:rPr>
        <w:rStyle w:val="Paginanummer"/>
        <w:szCs w:val="20"/>
      </w:rPr>
      <w:fldChar w:fldCharType="separate"/>
    </w:r>
    <w:r>
      <w:rPr>
        <w:rStyle w:val="Paginanummer"/>
        <w:noProof/>
        <w:szCs w:val="20"/>
      </w:rPr>
      <w:t>1</w:t>
    </w:r>
    <w:r w:rsidRPr="00D96726">
      <w:rPr>
        <w:rStyle w:val="Paginanummer"/>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A704D" w14:textId="77777777" w:rsidR="00025D2B" w:rsidRDefault="00024C0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CE1F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86A11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21A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B21E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420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D420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7E62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2E0C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8C42DA"/>
    <w:lvl w:ilvl="0">
      <w:start w:val="1"/>
      <w:numFmt w:val="decimal"/>
      <w:pStyle w:val="Lijstnummering"/>
      <w:lvlText w:val="%1"/>
      <w:lvlJc w:val="left"/>
      <w:pPr>
        <w:ind w:left="360" w:hanging="360"/>
      </w:pPr>
      <w:rPr>
        <w:rFonts w:ascii="Arial" w:hAnsi="Arial" w:hint="default"/>
        <w:b w:val="0"/>
        <w:i w:val="0"/>
        <w:sz w:val="20"/>
      </w:rPr>
    </w:lvl>
  </w:abstractNum>
  <w:abstractNum w:abstractNumId="9" w15:restartNumberingAfterBreak="0">
    <w:nsid w:val="FFFFFF89"/>
    <w:multiLevelType w:val="singleLevel"/>
    <w:tmpl w:val="C8BA3BB8"/>
    <w:lvl w:ilvl="0">
      <w:start w:val="1"/>
      <w:numFmt w:val="bullet"/>
      <w:pStyle w:val="Lijstopsomteken"/>
      <w:lvlText w:val="-"/>
      <w:lvlJc w:val="left"/>
      <w:pPr>
        <w:ind w:left="360" w:hanging="360"/>
      </w:pPr>
      <w:rPr>
        <w:rFonts w:ascii="Verdana" w:hAnsi="Verdana" w:hint="default"/>
      </w:rPr>
    </w:lvl>
  </w:abstractNum>
  <w:abstractNum w:abstractNumId="10" w15:restartNumberingAfterBreak="0">
    <w:nsid w:val="12625DAD"/>
    <w:multiLevelType w:val="multilevel"/>
    <w:tmpl w:val="D2C2E6DA"/>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0"/>
      </w:pPr>
      <w:rPr>
        <w:rFonts w:hint="default"/>
      </w:rPr>
    </w:lvl>
    <w:lvl w:ilvl="2">
      <w:start w:val="1"/>
      <w:numFmt w:val="decimal"/>
      <w:lvlText w:val="%1.%2.%3"/>
      <w:lvlJc w:val="left"/>
      <w:pPr>
        <w:tabs>
          <w:tab w:val="num" w:pos="851"/>
        </w:tabs>
        <w:ind w:left="851" w:hanging="850"/>
      </w:pPr>
      <w:rPr>
        <w:rFonts w:hint="default"/>
      </w:rPr>
    </w:lvl>
    <w:lvl w:ilvl="3">
      <w:start w:val="1"/>
      <w:numFmt w:val="decimal"/>
      <w:lvlText w:val="%1.%2.%3.%4"/>
      <w:lvlJc w:val="left"/>
      <w:pPr>
        <w:tabs>
          <w:tab w:val="num" w:pos="0"/>
        </w:tabs>
        <w:ind w:left="709"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1" w15:restartNumberingAfterBreak="0">
    <w:nsid w:val="36AD36EC"/>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1889994413">
    <w:abstractNumId w:val="9"/>
  </w:num>
  <w:num w:numId="2" w16cid:durableId="698162244">
    <w:abstractNumId w:val="7"/>
  </w:num>
  <w:num w:numId="3" w16cid:durableId="157039867">
    <w:abstractNumId w:val="6"/>
  </w:num>
  <w:num w:numId="4" w16cid:durableId="1536960768">
    <w:abstractNumId w:val="5"/>
  </w:num>
  <w:num w:numId="5" w16cid:durableId="922035499">
    <w:abstractNumId w:val="4"/>
  </w:num>
  <w:num w:numId="6" w16cid:durableId="1482380161">
    <w:abstractNumId w:val="8"/>
  </w:num>
  <w:num w:numId="7" w16cid:durableId="1820686877">
    <w:abstractNumId w:val="3"/>
  </w:num>
  <w:num w:numId="8" w16cid:durableId="717358827">
    <w:abstractNumId w:val="2"/>
  </w:num>
  <w:num w:numId="9" w16cid:durableId="1424259240">
    <w:abstractNumId w:val="1"/>
  </w:num>
  <w:num w:numId="10" w16cid:durableId="2103838039">
    <w:abstractNumId w:val="0"/>
  </w:num>
  <w:num w:numId="11" w16cid:durableId="1413744636">
    <w:abstractNumId w:val="11"/>
  </w:num>
  <w:num w:numId="12" w16cid:durableId="15129101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1" w:cryptProviderType="rsaAES" w:cryptAlgorithmClass="hash" w:cryptAlgorithmType="typeAny" w:cryptAlgorithmSid="14" w:cryptSpinCount="100000" w:hash="IyJK0JnNW/wE9orF3KUQk4Yiii81KKPeYTC+KoRImOtXPFpbMWN++hoHmEsFa+T9UfzxPbP+bDTNFvU2w095ug==" w:salt="p3NcJ3FC7Bpx/VqqRN1vQ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83"/>
    <w:rsid w:val="00011972"/>
    <w:rsid w:val="0002078C"/>
    <w:rsid w:val="00024C0D"/>
    <w:rsid w:val="0004333C"/>
    <w:rsid w:val="00057086"/>
    <w:rsid w:val="000676F7"/>
    <w:rsid w:val="000E7A9C"/>
    <w:rsid w:val="000F6F30"/>
    <w:rsid w:val="00186495"/>
    <w:rsid w:val="001A0879"/>
    <w:rsid w:val="001C5544"/>
    <w:rsid w:val="001E20B5"/>
    <w:rsid w:val="00330757"/>
    <w:rsid w:val="003761C3"/>
    <w:rsid w:val="00387206"/>
    <w:rsid w:val="003A3B9E"/>
    <w:rsid w:val="003B0477"/>
    <w:rsid w:val="00402AFF"/>
    <w:rsid w:val="004346FD"/>
    <w:rsid w:val="00456A77"/>
    <w:rsid w:val="00462986"/>
    <w:rsid w:val="00465F90"/>
    <w:rsid w:val="004E2E41"/>
    <w:rsid w:val="00531379"/>
    <w:rsid w:val="00576540"/>
    <w:rsid w:val="005978A2"/>
    <w:rsid w:val="0061592B"/>
    <w:rsid w:val="00631687"/>
    <w:rsid w:val="0064266C"/>
    <w:rsid w:val="00673489"/>
    <w:rsid w:val="006F5159"/>
    <w:rsid w:val="0071735D"/>
    <w:rsid w:val="007271FB"/>
    <w:rsid w:val="00727671"/>
    <w:rsid w:val="00794237"/>
    <w:rsid w:val="007D231F"/>
    <w:rsid w:val="007D26D2"/>
    <w:rsid w:val="00833D99"/>
    <w:rsid w:val="0084602F"/>
    <w:rsid w:val="00866FBA"/>
    <w:rsid w:val="00875E74"/>
    <w:rsid w:val="008E7619"/>
    <w:rsid w:val="00923C47"/>
    <w:rsid w:val="00960D98"/>
    <w:rsid w:val="009721F8"/>
    <w:rsid w:val="009B4F50"/>
    <w:rsid w:val="00A2310D"/>
    <w:rsid w:val="00A23483"/>
    <w:rsid w:val="00A92F7D"/>
    <w:rsid w:val="00AF6523"/>
    <w:rsid w:val="00B1128C"/>
    <w:rsid w:val="00B3791A"/>
    <w:rsid w:val="00B810F2"/>
    <w:rsid w:val="00BC4EE1"/>
    <w:rsid w:val="00C64E55"/>
    <w:rsid w:val="00CA3F57"/>
    <w:rsid w:val="00CF0B20"/>
    <w:rsid w:val="00D07953"/>
    <w:rsid w:val="00D07C97"/>
    <w:rsid w:val="00D3254F"/>
    <w:rsid w:val="00D40731"/>
    <w:rsid w:val="00D4536C"/>
    <w:rsid w:val="00D93956"/>
    <w:rsid w:val="00DA4994"/>
    <w:rsid w:val="00DD6318"/>
    <w:rsid w:val="00E20690"/>
    <w:rsid w:val="00E51C33"/>
    <w:rsid w:val="00E66033"/>
    <w:rsid w:val="00E7149A"/>
    <w:rsid w:val="00E858C5"/>
    <w:rsid w:val="00EE4A6B"/>
    <w:rsid w:val="00EF5994"/>
    <w:rsid w:val="00F203CD"/>
    <w:rsid w:val="00F94DAC"/>
    <w:rsid w:val="00F97D18"/>
    <w:rsid w:val="00FA00BF"/>
    <w:rsid w:val="00FB24C2"/>
    <w:rsid w:val="00FD35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CBDE9"/>
  <w15:chartTrackingRefBased/>
  <w15:docId w15:val="{E9451EDA-CB7A-4A19-8469-0508074E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C4EE1"/>
    <w:pPr>
      <w:keepLines/>
      <w:spacing w:after="240" w:line="240" w:lineRule="auto"/>
    </w:pPr>
    <w:rPr>
      <w:rFonts w:ascii="Verdana" w:hAnsi="Verdana"/>
      <w:sz w:val="20"/>
    </w:rPr>
  </w:style>
  <w:style w:type="paragraph" w:styleId="Kop1">
    <w:name w:val="heading 1"/>
    <w:basedOn w:val="Standaard"/>
    <w:next w:val="Standaard"/>
    <w:link w:val="Kop1Char"/>
    <w:qFormat/>
    <w:rsid w:val="000676F7"/>
    <w:pPr>
      <w:keepNext/>
      <w:widowControl w:val="0"/>
      <w:numPr>
        <w:numId w:val="11"/>
      </w:numPr>
      <w:tabs>
        <w:tab w:val="left" w:pos="851"/>
      </w:tabs>
      <w:spacing w:before="480"/>
      <w:ind w:left="851" w:hanging="851"/>
      <w:outlineLvl w:val="0"/>
    </w:pPr>
    <w:rPr>
      <w:rFonts w:eastAsiaTheme="majorEastAsia" w:cstheme="majorBidi"/>
      <w:b/>
      <w:color w:val="808080" w:themeColor="background1" w:themeShade="80"/>
      <w:sz w:val="24"/>
      <w:szCs w:val="32"/>
    </w:rPr>
  </w:style>
  <w:style w:type="paragraph" w:styleId="Kop2">
    <w:name w:val="heading 2"/>
    <w:basedOn w:val="Kop1"/>
    <w:next w:val="Standaard"/>
    <w:link w:val="Kop2Char"/>
    <w:unhideWhenUsed/>
    <w:qFormat/>
    <w:rsid w:val="000676F7"/>
    <w:pPr>
      <w:numPr>
        <w:ilvl w:val="1"/>
      </w:numPr>
      <w:ind w:left="851" w:hanging="851"/>
      <w:outlineLvl w:val="1"/>
    </w:pPr>
    <w:rPr>
      <w:sz w:val="22"/>
      <w:szCs w:val="26"/>
    </w:rPr>
  </w:style>
  <w:style w:type="paragraph" w:styleId="Kop3">
    <w:name w:val="heading 3"/>
    <w:basedOn w:val="Kop2"/>
    <w:next w:val="Standaard"/>
    <w:link w:val="Kop3Char"/>
    <w:unhideWhenUsed/>
    <w:qFormat/>
    <w:rsid w:val="006F5159"/>
    <w:pPr>
      <w:numPr>
        <w:ilvl w:val="2"/>
      </w:numPr>
      <w:ind w:left="851" w:hanging="851"/>
      <w:outlineLvl w:val="2"/>
    </w:pPr>
    <w:rPr>
      <w:sz w:val="20"/>
      <w:szCs w:val="24"/>
    </w:rPr>
  </w:style>
  <w:style w:type="paragraph" w:styleId="Kop4">
    <w:name w:val="heading 4"/>
    <w:basedOn w:val="Standaard"/>
    <w:next w:val="Standaard"/>
    <w:link w:val="Kop4Char"/>
    <w:unhideWhenUsed/>
    <w:rsid w:val="00EE4A6B"/>
    <w:pPr>
      <w:keepNext/>
      <w:numPr>
        <w:ilvl w:val="3"/>
        <w:numId w:val="11"/>
      </w:numPr>
      <w:spacing w:before="40" w:after="0"/>
      <w:outlineLvl w:val="3"/>
    </w:pPr>
    <w:rPr>
      <w:rFonts w:asciiTheme="majorHAnsi" w:eastAsiaTheme="majorEastAsia" w:hAnsiTheme="majorHAnsi" w:cstheme="majorBidi"/>
      <w:i/>
      <w:iCs/>
      <w:color w:val="C26F0A" w:themeColor="accent1" w:themeShade="BF"/>
    </w:rPr>
  </w:style>
  <w:style w:type="paragraph" w:styleId="Kop5">
    <w:name w:val="heading 5"/>
    <w:basedOn w:val="Standaard"/>
    <w:next w:val="Standaard"/>
    <w:link w:val="Kop5Char"/>
    <w:unhideWhenUsed/>
    <w:qFormat/>
    <w:rsid w:val="00EE4A6B"/>
    <w:pPr>
      <w:keepNext/>
      <w:numPr>
        <w:ilvl w:val="4"/>
        <w:numId w:val="11"/>
      </w:numPr>
      <w:spacing w:before="40" w:after="0"/>
      <w:outlineLvl w:val="4"/>
    </w:pPr>
    <w:rPr>
      <w:rFonts w:asciiTheme="majorHAnsi" w:eastAsiaTheme="majorEastAsia" w:hAnsiTheme="majorHAnsi" w:cstheme="majorBidi"/>
      <w:color w:val="C26F0A" w:themeColor="accent1" w:themeShade="BF"/>
    </w:rPr>
  </w:style>
  <w:style w:type="paragraph" w:styleId="Kop6">
    <w:name w:val="heading 6"/>
    <w:basedOn w:val="Standaard"/>
    <w:next w:val="Standaard"/>
    <w:link w:val="Kop6Char"/>
    <w:unhideWhenUsed/>
    <w:qFormat/>
    <w:rsid w:val="00EE4A6B"/>
    <w:pPr>
      <w:keepNext/>
      <w:numPr>
        <w:ilvl w:val="5"/>
        <w:numId w:val="11"/>
      </w:numPr>
      <w:spacing w:before="40" w:after="0"/>
      <w:outlineLvl w:val="5"/>
    </w:pPr>
    <w:rPr>
      <w:rFonts w:asciiTheme="majorHAnsi" w:eastAsiaTheme="majorEastAsia" w:hAnsiTheme="majorHAnsi" w:cstheme="majorBidi"/>
      <w:color w:val="814A07" w:themeColor="accent1" w:themeShade="7F"/>
    </w:rPr>
  </w:style>
  <w:style w:type="paragraph" w:styleId="Kop7">
    <w:name w:val="heading 7"/>
    <w:basedOn w:val="Standaard"/>
    <w:next w:val="Standaard"/>
    <w:link w:val="Kop7Char"/>
    <w:unhideWhenUsed/>
    <w:qFormat/>
    <w:rsid w:val="00EE4A6B"/>
    <w:pPr>
      <w:keepNext/>
      <w:numPr>
        <w:ilvl w:val="6"/>
        <w:numId w:val="11"/>
      </w:numPr>
      <w:spacing w:before="40" w:after="0"/>
      <w:outlineLvl w:val="6"/>
    </w:pPr>
    <w:rPr>
      <w:rFonts w:asciiTheme="majorHAnsi" w:eastAsiaTheme="majorEastAsia" w:hAnsiTheme="majorHAnsi" w:cstheme="majorBidi"/>
      <w:i/>
      <w:iCs/>
      <w:color w:val="814A07" w:themeColor="accent1" w:themeShade="7F"/>
    </w:rPr>
  </w:style>
  <w:style w:type="paragraph" w:styleId="Kop8">
    <w:name w:val="heading 8"/>
    <w:basedOn w:val="Standaard"/>
    <w:next w:val="Standaard"/>
    <w:link w:val="Kop8Char"/>
    <w:unhideWhenUsed/>
    <w:qFormat/>
    <w:rsid w:val="00EE4A6B"/>
    <w:pPr>
      <w:keepNext/>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nhideWhenUsed/>
    <w:qFormat/>
    <w:rsid w:val="00EE4A6B"/>
    <w:pPr>
      <w:keepNext/>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76F7"/>
    <w:rPr>
      <w:rFonts w:ascii="Verdana" w:eastAsiaTheme="majorEastAsia" w:hAnsi="Verdana" w:cstheme="majorBidi"/>
      <w:b/>
      <w:color w:val="808080" w:themeColor="background1" w:themeShade="80"/>
      <w:sz w:val="24"/>
      <w:szCs w:val="32"/>
    </w:rPr>
  </w:style>
  <w:style w:type="character" w:customStyle="1" w:styleId="Kop2Char">
    <w:name w:val="Kop 2 Char"/>
    <w:basedOn w:val="Standaardalinea-lettertype"/>
    <w:link w:val="Kop2"/>
    <w:uiPriority w:val="9"/>
    <w:rsid w:val="000676F7"/>
    <w:rPr>
      <w:rFonts w:ascii="Verdana" w:eastAsiaTheme="majorEastAsia" w:hAnsi="Verdana" w:cstheme="majorBidi"/>
      <w:b/>
      <w:color w:val="808080" w:themeColor="background1" w:themeShade="80"/>
      <w:szCs w:val="26"/>
    </w:rPr>
  </w:style>
  <w:style w:type="character" w:customStyle="1" w:styleId="Kop3Char">
    <w:name w:val="Kop 3 Char"/>
    <w:basedOn w:val="Standaardalinea-lettertype"/>
    <w:link w:val="Kop3"/>
    <w:uiPriority w:val="9"/>
    <w:rsid w:val="006F5159"/>
    <w:rPr>
      <w:rFonts w:ascii="Verdana" w:eastAsiaTheme="majorEastAsia" w:hAnsi="Verdana" w:cstheme="majorBidi"/>
      <w:b/>
      <w:sz w:val="20"/>
      <w:szCs w:val="24"/>
    </w:rPr>
  </w:style>
  <w:style w:type="character" w:customStyle="1" w:styleId="Kop4Char">
    <w:name w:val="Kop 4 Char"/>
    <w:basedOn w:val="Standaardalinea-lettertype"/>
    <w:link w:val="Kop4"/>
    <w:uiPriority w:val="9"/>
    <w:semiHidden/>
    <w:rsid w:val="00EE4A6B"/>
    <w:rPr>
      <w:rFonts w:asciiTheme="majorHAnsi" w:eastAsiaTheme="majorEastAsia" w:hAnsiTheme="majorHAnsi" w:cstheme="majorBidi"/>
      <w:i/>
      <w:iCs/>
      <w:color w:val="C26F0A" w:themeColor="accent1" w:themeShade="BF"/>
      <w:sz w:val="24"/>
    </w:rPr>
  </w:style>
  <w:style w:type="character" w:customStyle="1" w:styleId="Kop5Char">
    <w:name w:val="Kop 5 Char"/>
    <w:basedOn w:val="Standaardalinea-lettertype"/>
    <w:link w:val="Kop5"/>
    <w:uiPriority w:val="9"/>
    <w:semiHidden/>
    <w:rsid w:val="00EE4A6B"/>
    <w:rPr>
      <w:rFonts w:asciiTheme="majorHAnsi" w:eastAsiaTheme="majorEastAsia" w:hAnsiTheme="majorHAnsi" w:cstheme="majorBidi"/>
      <w:color w:val="C26F0A" w:themeColor="accent1" w:themeShade="BF"/>
      <w:sz w:val="24"/>
    </w:rPr>
  </w:style>
  <w:style w:type="character" w:customStyle="1" w:styleId="Kop6Char">
    <w:name w:val="Kop 6 Char"/>
    <w:basedOn w:val="Standaardalinea-lettertype"/>
    <w:link w:val="Kop6"/>
    <w:uiPriority w:val="9"/>
    <w:semiHidden/>
    <w:rsid w:val="00EE4A6B"/>
    <w:rPr>
      <w:rFonts w:asciiTheme="majorHAnsi" w:eastAsiaTheme="majorEastAsia" w:hAnsiTheme="majorHAnsi" w:cstheme="majorBidi"/>
      <w:color w:val="814A07" w:themeColor="accent1" w:themeShade="7F"/>
      <w:sz w:val="24"/>
    </w:rPr>
  </w:style>
  <w:style w:type="character" w:customStyle="1" w:styleId="Kop7Char">
    <w:name w:val="Kop 7 Char"/>
    <w:basedOn w:val="Standaardalinea-lettertype"/>
    <w:link w:val="Kop7"/>
    <w:uiPriority w:val="9"/>
    <w:semiHidden/>
    <w:rsid w:val="00EE4A6B"/>
    <w:rPr>
      <w:rFonts w:asciiTheme="majorHAnsi" w:eastAsiaTheme="majorEastAsia" w:hAnsiTheme="majorHAnsi" w:cstheme="majorBidi"/>
      <w:i/>
      <w:iCs/>
      <w:color w:val="814A07" w:themeColor="accent1" w:themeShade="7F"/>
      <w:sz w:val="24"/>
    </w:rPr>
  </w:style>
  <w:style w:type="character" w:customStyle="1" w:styleId="Kop8Char">
    <w:name w:val="Kop 8 Char"/>
    <w:basedOn w:val="Standaardalinea-lettertype"/>
    <w:link w:val="Kop8"/>
    <w:uiPriority w:val="9"/>
    <w:semiHidden/>
    <w:rsid w:val="00EE4A6B"/>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EE4A6B"/>
    <w:rPr>
      <w:rFonts w:asciiTheme="majorHAnsi" w:eastAsiaTheme="majorEastAsia" w:hAnsiTheme="majorHAnsi" w:cstheme="majorBidi"/>
      <w:i/>
      <w:iCs/>
      <w:color w:val="272727" w:themeColor="text1" w:themeTint="D8"/>
      <w:sz w:val="21"/>
      <w:szCs w:val="21"/>
    </w:rPr>
  </w:style>
  <w:style w:type="paragraph" w:customStyle="1" w:styleId="Kop0">
    <w:name w:val="Kop 0"/>
    <w:basedOn w:val="Kop1"/>
    <w:next w:val="Standaard"/>
    <w:qFormat/>
    <w:rsid w:val="009B4F50"/>
    <w:pPr>
      <w:numPr>
        <w:numId w:val="0"/>
      </w:numPr>
      <w:tabs>
        <w:tab w:val="right" w:pos="8901"/>
      </w:tabs>
    </w:pPr>
  </w:style>
  <w:style w:type="paragraph" w:customStyle="1" w:styleId="Kop2directnaKop1">
    <w:name w:val="Kop 2 direct na Kop 1"/>
    <w:basedOn w:val="Kop2"/>
    <w:next w:val="Standaard"/>
    <w:qFormat/>
    <w:rsid w:val="009721F8"/>
    <w:pPr>
      <w:spacing w:before="240"/>
    </w:pPr>
  </w:style>
  <w:style w:type="paragraph" w:customStyle="1" w:styleId="Kop3directnaKop2">
    <w:name w:val="Kop 3 direct na Kop 2"/>
    <w:basedOn w:val="Kop3"/>
    <w:next w:val="Standaard"/>
    <w:qFormat/>
    <w:rsid w:val="009721F8"/>
    <w:pPr>
      <w:tabs>
        <w:tab w:val="right" w:pos="8901"/>
      </w:tabs>
      <w:spacing w:before="240"/>
    </w:pPr>
  </w:style>
  <w:style w:type="paragraph" w:styleId="Inhopg1">
    <w:name w:val="toc 1"/>
    <w:basedOn w:val="Standaard"/>
    <w:next w:val="Standaard"/>
    <w:autoRedefine/>
    <w:uiPriority w:val="39"/>
    <w:unhideWhenUsed/>
    <w:rsid w:val="009B4F50"/>
    <w:pPr>
      <w:tabs>
        <w:tab w:val="left" w:pos="851"/>
        <w:tab w:val="right" w:leader="dot" w:pos="8891"/>
      </w:tabs>
      <w:spacing w:before="240" w:after="0"/>
      <w:ind w:left="851" w:hanging="851"/>
    </w:pPr>
    <w:rPr>
      <w:b/>
      <w:color w:val="808080" w:themeColor="background1" w:themeShade="80"/>
    </w:rPr>
  </w:style>
  <w:style w:type="paragraph" w:styleId="Inhopg2">
    <w:name w:val="toc 2"/>
    <w:basedOn w:val="Standaard"/>
    <w:next w:val="Standaard"/>
    <w:autoRedefine/>
    <w:uiPriority w:val="39"/>
    <w:unhideWhenUsed/>
    <w:rsid w:val="009B4F50"/>
    <w:pPr>
      <w:spacing w:after="0"/>
      <w:ind w:left="851" w:hanging="851"/>
    </w:pPr>
    <w:rPr>
      <w:color w:val="808080" w:themeColor="background1" w:themeShade="80"/>
    </w:rPr>
  </w:style>
  <w:style w:type="paragraph" w:styleId="Inhopg3">
    <w:name w:val="toc 3"/>
    <w:basedOn w:val="Standaard"/>
    <w:next w:val="Standaard"/>
    <w:autoRedefine/>
    <w:uiPriority w:val="39"/>
    <w:unhideWhenUsed/>
    <w:rsid w:val="009B4F50"/>
    <w:pPr>
      <w:spacing w:after="0"/>
    </w:pPr>
    <w:rPr>
      <w:color w:val="808080" w:themeColor="background1" w:themeShade="80"/>
    </w:rPr>
  </w:style>
  <w:style w:type="paragraph" w:styleId="Lijstnummering">
    <w:name w:val="List Number"/>
    <w:basedOn w:val="Standaard"/>
    <w:uiPriority w:val="99"/>
    <w:unhideWhenUsed/>
    <w:qFormat/>
    <w:rsid w:val="007D26D2"/>
    <w:pPr>
      <w:numPr>
        <w:numId w:val="6"/>
      </w:numPr>
      <w:tabs>
        <w:tab w:val="left" w:pos="357"/>
      </w:tabs>
      <w:spacing w:before="240"/>
      <w:contextualSpacing/>
    </w:pPr>
  </w:style>
  <w:style w:type="paragraph" w:styleId="Lijstopsomteken">
    <w:name w:val="List Bullet"/>
    <w:basedOn w:val="Standaard"/>
    <w:uiPriority w:val="99"/>
    <w:unhideWhenUsed/>
    <w:qFormat/>
    <w:rsid w:val="00FD3562"/>
    <w:pPr>
      <w:numPr>
        <w:numId w:val="1"/>
      </w:numPr>
      <w:tabs>
        <w:tab w:val="left" w:pos="357"/>
      </w:tabs>
      <w:spacing w:before="240"/>
      <w:contextualSpacing/>
    </w:pPr>
  </w:style>
  <w:style w:type="paragraph" w:styleId="Voetnoottekst">
    <w:name w:val="footnote text"/>
    <w:basedOn w:val="Standaard"/>
    <w:link w:val="VoetnoottekstChar"/>
    <w:uiPriority w:val="99"/>
    <w:semiHidden/>
    <w:unhideWhenUsed/>
    <w:rsid w:val="00456A77"/>
    <w:pPr>
      <w:tabs>
        <w:tab w:val="left" w:pos="357"/>
      </w:tabs>
      <w:ind w:left="357" w:hanging="357"/>
    </w:pPr>
    <w:rPr>
      <w:szCs w:val="20"/>
    </w:rPr>
  </w:style>
  <w:style w:type="character" w:customStyle="1" w:styleId="VoetnoottekstChar">
    <w:name w:val="Voetnoottekst Char"/>
    <w:basedOn w:val="Standaardalinea-lettertype"/>
    <w:link w:val="Voetnoottekst"/>
    <w:uiPriority w:val="99"/>
    <w:semiHidden/>
    <w:rsid w:val="00456A77"/>
    <w:rPr>
      <w:rFonts w:ascii="Arial" w:hAnsi="Arial"/>
      <w:sz w:val="20"/>
      <w:szCs w:val="20"/>
    </w:rPr>
  </w:style>
  <w:style w:type="paragraph" w:styleId="Koptekst">
    <w:name w:val="header"/>
    <w:basedOn w:val="Standaard"/>
    <w:link w:val="KoptekstChar"/>
    <w:unhideWhenUsed/>
    <w:rsid w:val="00EF5994"/>
    <w:pPr>
      <w:tabs>
        <w:tab w:val="center" w:pos="4536"/>
        <w:tab w:val="right" w:pos="9072"/>
      </w:tabs>
      <w:spacing w:after="0"/>
    </w:pPr>
    <w:rPr>
      <w:color w:val="808080" w:themeColor="background1" w:themeShade="80"/>
      <w:sz w:val="16"/>
    </w:rPr>
  </w:style>
  <w:style w:type="character" w:customStyle="1" w:styleId="KoptekstChar">
    <w:name w:val="Koptekst Char"/>
    <w:basedOn w:val="Standaardalinea-lettertype"/>
    <w:link w:val="Koptekst"/>
    <w:uiPriority w:val="99"/>
    <w:rsid w:val="00EF5994"/>
    <w:rPr>
      <w:rFonts w:ascii="Verdana" w:hAnsi="Verdana"/>
      <w:color w:val="808080" w:themeColor="background1" w:themeShade="80"/>
      <w:sz w:val="16"/>
    </w:rPr>
  </w:style>
  <w:style w:type="paragraph" w:styleId="Voettekst">
    <w:name w:val="footer"/>
    <w:basedOn w:val="Standaard"/>
    <w:link w:val="VoettekstChar"/>
    <w:unhideWhenUsed/>
    <w:rsid w:val="00D40731"/>
    <w:pPr>
      <w:tabs>
        <w:tab w:val="center" w:pos="4536"/>
        <w:tab w:val="right" w:pos="9072"/>
      </w:tabs>
      <w:spacing w:after="0"/>
      <w:jc w:val="center"/>
    </w:pPr>
    <w:rPr>
      <w:color w:val="808080" w:themeColor="background1" w:themeShade="80"/>
      <w:sz w:val="16"/>
    </w:rPr>
  </w:style>
  <w:style w:type="character" w:customStyle="1" w:styleId="VoettekstChar">
    <w:name w:val="Voettekst Char"/>
    <w:basedOn w:val="Standaardalinea-lettertype"/>
    <w:link w:val="Voettekst"/>
    <w:uiPriority w:val="99"/>
    <w:rsid w:val="00D40731"/>
    <w:rPr>
      <w:rFonts w:ascii="Verdana" w:hAnsi="Verdana"/>
      <w:color w:val="808080" w:themeColor="background1" w:themeShade="80"/>
      <w:sz w:val="16"/>
    </w:rPr>
  </w:style>
  <w:style w:type="character" w:styleId="Voetnootmarkering">
    <w:name w:val="footnote reference"/>
    <w:basedOn w:val="Standaardalinea-lettertype"/>
    <w:uiPriority w:val="99"/>
    <w:semiHidden/>
    <w:unhideWhenUsed/>
    <w:rsid w:val="00456A77"/>
    <w:rPr>
      <w:vertAlign w:val="superscript"/>
    </w:rPr>
  </w:style>
  <w:style w:type="paragraph" w:styleId="Titel">
    <w:name w:val="Title"/>
    <w:basedOn w:val="Standaard"/>
    <w:next w:val="Standaard"/>
    <w:link w:val="TitelChar"/>
    <w:uiPriority w:val="10"/>
    <w:qFormat/>
    <w:rsid w:val="009B4F50"/>
    <w:pPr>
      <w:contextualSpacing/>
      <w:jc w:val="right"/>
    </w:pPr>
    <w:rPr>
      <w:rFonts w:eastAsiaTheme="majorEastAsia" w:cstheme="majorBidi"/>
      <w:b/>
      <w:smallCaps/>
      <w:color w:val="808080" w:themeColor="background1" w:themeShade="80"/>
      <w:spacing w:val="-10"/>
      <w:kern w:val="28"/>
      <w:sz w:val="40"/>
      <w:szCs w:val="56"/>
    </w:rPr>
  </w:style>
  <w:style w:type="character" w:customStyle="1" w:styleId="TitelChar">
    <w:name w:val="Titel Char"/>
    <w:basedOn w:val="Standaardalinea-lettertype"/>
    <w:link w:val="Titel"/>
    <w:uiPriority w:val="10"/>
    <w:rsid w:val="009B4F50"/>
    <w:rPr>
      <w:rFonts w:ascii="Verdana" w:eastAsiaTheme="majorEastAsia" w:hAnsi="Verdana" w:cstheme="majorBidi"/>
      <w:b/>
      <w:smallCaps/>
      <w:color w:val="808080" w:themeColor="background1" w:themeShade="80"/>
      <w:spacing w:val="-10"/>
      <w:kern w:val="28"/>
      <w:sz w:val="40"/>
      <w:szCs w:val="56"/>
    </w:rPr>
  </w:style>
  <w:style w:type="paragraph" w:customStyle="1" w:styleId="Subtitel">
    <w:name w:val="Subtitel"/>
    <w:basedOn w:val="Standaard"/>
    <w:next w:val="Standaard"/>
    <w:qFormat/>
    <w:rsid w:val="009B4F50"/>
    <w:pPr>
      <w:jc w:val="right"/>
    </w:pPr>
    <w:rPr>
      <w:rFonts w:cs="Arial"/>
      <w:color w:val="808080" w:themeColor="background1" w:themeShade="80"/>
      <w:sz w:val="32"/>
      <w:szCs w:val="32"/>
    </w:rPr>
  </w:style>
  <w:style w:type="character" w:customStyle="1" w:styleId="Vet">
    <w:name w:val="Vet"/>
    <w:basedOn w:val="Standaardalinea-lettertype"/>
    <w:uiPriority w:val="1"/>
    <w:qFormat/>
    <w:rsid w:val="00330757"/>
    <w:rPr>
      <w:b/>
    </w:rPr>
  </w:style>
  <w:style w:type="character" w:customStyle="1" w:styleId="Cursief">
    <w:name w:val="Cursief"/>
    <w:basedOn w:val="Vet"/>
    <w:uiPriority w:val="1"/>
    <w:qFormat/>
    <w:rsid w:val="00330757"/>
    <w:rPr>
      <w:b w:val="0"/>
      <w:i/>
    </w:rPr>
  </w:style>
  <w:style w:type="character" w:styleId="Paginanummer">
    <w:name w:val="page number"/>
    <w:basedOn w:val="Standaardalinea-lettertype"/>
    <w:rsid w:val="00A23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rling31817\Downloads\Kleine%20opdracht%20met%20voorblad%20Campus%20SJB%20(3).dotx" TargetMode="External"/></Relationships>
</file>

<file path=word/theme/theme1.xml><?xml version="1.0" encoding="utf-8"?>
<a:theme xmlns:a="http://schemas.openxmlformats.org/drawingml/2006/main" name="Kantoorthema">
  <a:themeElements>
    <a:clrScheme name="Campus Sint-Jan Berchmans">
      <a:dk1>
        <a:sysClr val="windowText" lastClr="000000"/>
      </a:dk1>
      <a:lt1>
        <a:sysClr val="window" lastClr="FFFFFF"/>
      </a:lt1>
      <a:dk2>
        <a:srgbClr val="7F7F7F"/>
      </a:dk2>
      <a:lt2>
        <a:srgbClr val="E7E6E6"/>
      </a:lt2>
      <a:accent1>
        <a:srgbClr val="F3941F"/>
      </a:accent1>
      <a:accent2>
        <a:srgbClr val="BED753"/>
      </a:accent2>
      <a:accent3>
        <a:srgbClr val="8DB0D2"/>
      </a:accent3>
      <a:accent4>
        <a:srgbClr val="949292"/>
      </a:accent4>
      <a:accent5>
        <a:srgbClr val="403E3B"/>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C46AD-9287-42BB-8694-97E19192C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Kleine opdracht met voorblad Campus SJB (3).dotx</Template>
  <TotalTime>68</TotalTime>
  <Pages>3</Pages>
  <Words>322</Words>
  <Characters>1771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Verhoeven</dc:creator>
  <cp:keywords/>
  <dc:description/>
  <cp:lastModifiedBy>Mathias Verhoeven</cp:lastModifiedBy>
  <cp:revision>19</cp:revision>
  <dcterms:created xsi:type="dcterms:W3CDTF">2022-09-25T06:48:00Z</dcterms:created>
  <dcterms:modified xsi:type="dcterms:W3CDTF">2023-03-05T08:49:00Z</dcterms:modified>
</cp:coreProperties>
</file>